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168" w:rsidRDefault="00757168">
      <w:pPr>
        <w:pStyle w:val="TDC3"/>
      </w:pPr>
      <w:r>
        <w:rPr>
          <w:noProof/>
        </w:rPr>
        <w:pict>
          <v:shapetype id="_x0000_t202" coordsize="21600,21600" o:spt="202" path="m,l,21600r21600,l21600,xe">
            <v:stroke joinstyle="miter"/>
            <v:path gradientshapeok="t" o:connecttype="rect"/>
          </v:shapetype>
          <v:shape id="_x0000_s1034" type="#_x0000_t202" style="position:absolute;left:0;text-align:left;margin-left:-3.75pt;margin-top:568.8pt;width:424.8pt;height:28.8pt;z-index:251661824;mso-position-vertical-relative:page" o:allowincell="f">
            <v:textbox style="mso-next-textbox:#_x0000_s1034">
              <w:txbxContent>
                <w:tbl>
                  <w:tblPr>
                    <w:tblW w:w="0" w:type="auto"/>
                    <w:jc w:val="center"/>
                    <w:tblLayout w:type="fixed"/>
                    <w:tblLook w:val="0000"/>
                  </w:tblPr>
                  <w:tblGrid>
                    <w:gridCol w:w="4640"/>
                    <w:gridCol w:w="3472"/>
                  </w:tblGrid>
                  <w:tr w:rsidR="004474CB">
                    <w:trPr>
                      <w:jc w:val="center"/>
                    </w:trPr>
                    <w:tc>
                      <w:tcPr>
                        <w:tcW w:w="4640" w:type="dxa"/>
                      </w:tcPr>
                      <w:p w:rsidR="004474CB" w:rsidRDefault="004474CB">
                        <w:pPr>
                          <w:pStyle w:val="Textoindependiente"/>
                          <w:ind w:left="0"/>
                        </w:pPr>
                        <w:r>
                          <w:t>Author Signature:</w:t>
                        </w:r>
                      </w:p>
                    </w:tc>
                    <w:tc>
                      <w:tcPr>
                        <w:tcW w:w="3472" w:type="dxa"/>
                      </w:tcPr>
                      <w:p w:rsidR="004474CB" w:rsidRDefault="004474CB">
                        <w:pPr>
                          <w:pStyle w:val="Textoindependiente"/>
                          <w:ind w:left="0"/>
                        </w:pPr>
                        <w:r>
                          <w:t>Date:</w:t>
                        </w:r>
                      </w:p>
                    </w:tc>
                  </w:tr>
                </w:tbl>
                <w:p w:rsidR="004474CB" w:rsidRDefault="004474CB"/>
              </w:txbxContent>
            </v:textbox>
            <w10:wrap anchory="page"/>
            <w10:anchorlock/>
          </v:shape>
        </w:pict>
      </w:r>
      <w:r>
        <w:rPr>
          <w:noProof/>
        </w:rPr>
        <w:pict>
          <v:shape id="_x0000_s1033" type="#_x0000_t202" style="position:absolute;left:0;text-align:left;margin-left:-3.6pt;margin-top:597.6pt;width:424.8pt;height:50.4pt;z-index:251660800;mso-position-vertical-relative:page" o:allowincell="f">
            <v:textbox style="mso-next-textbox:#_x0000_s1033">
              <w:txbxContent>
                <w:tbl>
                  <w:tblPr>
                    <w:tblW w:w="0" w:type="auto"/>
                    <w:jc w:val="center"/>
                    <w:tblLayout w:type="fixed"/>
                    <w:tblLook w:val="0000"/>
                  </w:tblPr>
                  <w:tblGrid>
                    <w:gridCol w:w="4640"/>
                    <w:gridCol w:w="3472"/>
                  </w:tblGrid>
                  <w:tr w:rsidR="004474CB">
                    <w:trPr>
                      <w:jc w:val="center"/>
                    </w:trPr>
                    <w:tc>
                      <w:tcPr>
                        <w:tcW w:w="4640" w:type="dxa"/>
                      </w:tcPr>
                      <w:p w:rsidR="004474CB" w:rsidRDefault="004474CB">
                        <w:pPr>
                          <w:pStyle w:val="Textoindependiente"/>
                          <w:ind w:left="0"/>
                        </w:pPr>
                        <w:r>
                          <w:t>Approved by:</w:t>
                        </w:r>
                      </w:p>
                    </w:tc>
                    <w:tc>
                      <w:tcPr>
                        <w:tcW w:w="3472" w:type="dxa"/>
                      </w:tcPr>
                      <w:p w:rsidR="004474CB" w:rsidRDefault="004474CB">
                        <w:pPr>
                          <w:pStyle w:val="Textoindependiente"/>
                          <w:ind w:left="0"/>
                        </w:pPr>
                        <w:r>
                          <w:t>Signature:</w:t>
                        </w:r>
                      </w:p>
                    </w:tc>
                  </w:tr>
                  <w:tr w:rsidR="004474CB">
                    <w:trPr>
                      <w:jc w:val="center"/>
                    </w:trPr>
                    <w:tc>
                      <w:tcPr>
                        <w:tcW w:w="4640" w:type="dxa"/>
                      </w:tcPr>
                      <w:p w:rsidR="004474CB" w:rsidRDefault="004474CB">
                        <w:pPr>
                          <w:pStyle w:val="Textoindependiente"/>
                          <w:ind w:left="0"/>
                        </w:pPr>
                        <w:r>
                          <w:t>Institute:</w:t>
                        </w:r>
                      </w:p>
                    </w:tc>
                    <w:tc>
                      <w:tcPr>
                        <w:tcW w:w="3472" w:type="dxa"/>
                      </w:tcPr>
                      <w:p w:rsidR="004474CB" w:rsidRDefault="004474CB">
                        <w:pPr>
                          <w:pStyle w:val="Textoindependiente"/>
                          <w:ind w:left="0"/>
                        </w:pPr>
                        <w:r>
                          <w:t>Date:</w:t>
                        </w:r>
                      </w:p>
                    </w:tc>
                  </w:tr>
                </w:tbl>
                <w:p w:rsidR="004474CB" w:rsidRDefault="004474CB"/>
              </w:txbxContent>
            </v:textbox>
            <w10:wrap anchory="page"/>
            <w10:anchorlock/>
          </v:shape>
        </w:pict>
      </w:r>
      <w:r>
        <w:rPr>
          <w:noProof/>
        </w:rPr>
        <w:pict>
          <v:shape id="_x0000_s1032" type="#_x0000_t202" style="position:absolute;left:0;text-align:left;margin-left:-3.6pt;margin-top:518.4pt;width:424.8pt;height:50.4pt;z-index:251659776;mso-position-vertical-relative:page" o:allowincell="f">
            <v:textbox style="mso-next-textbox:#_x0000_s1032">
              <w:txbxContent>
                <w:p w:rsidR="004474CB" w:rsidRDefault="004474CB">
                  <w:pPr>
                    <w:pStyle w:val="Textoindependiente"/>
                    <w:tabs>
                      <w:tab w:val="left" w:pos="4050"/>
                      <w:tab w:val="left" w:pos="5778"/>
                    </w:tabs>
                    <w:ind w:left="360"/>
                    <w:rPr>
                      <w:rStyle w:val="Lead-inEmphasis"/>
                      <w:b w:val="0"/>
                    </w:rPr>
                  </w:pPr>
                  <w:r>
                    <w:rPr>
                      <w:rStyle w:val="Lead-inEmphasis"/>
                    </w:rPr>
                    <w:t xml:space="preserve">Keywords: </w:t>
                  </w:r>
                  <w:r>
                    <w:rPr>
                      <w:rStyle w:val="Lead-inEmphasis"/>
                      <w:b w:val="0"/>
                    </w:rPr>
                    <w:fldChar w:fldCharType="begin"/>
                  </w:r>
                  <w:r>
                    <w:rPr>
                      <w:rStyle w:val="Lead-inEmphasis"/>
                      <w:b w:val="0"/>
                    </w:rPr>
                    <w:instrText xml:space="preserve"> KEYWORDS  \* MERGEFORMAT </w:instrText>
                  </w:r>
                  <w:r>
                    <w:rPr>
                      <w:rStyle w:val="Lead-inEmphasis"/>
                      <w:b w:val="0"/>
                    </w:rPr>
                    <w:fldChar w:fldCharType="end"/>
                  </w:r>
                </w:p>
              </w:txbxContent>
            </v:textbox>
            <w10:wrap anchory="page"/>
            <w10:anchorlock/>
          </v:shape>
        </w:pict>
      </w:r>
      <w:r>
        <w:rPr>
          <w:noProof/>
        </w:rPr>
        <w:pict>
          <v:shape id="_x0000_s1031" type="#_x0000_t202" style="position:absolute;left:0;text-align:left;margin-left:-3.6pt;margin-top:9in;width:424.8pt;height:57.6pt;z-index:251658752;mso-position-vertical-relative:page" o:allowincell="f">
            <v:textbox style="mso-next-textbox:#_x0000_s1031">
              <w:txbxContent>
                <w:tbl>
                  <w:tblPr>
                    <w:tblW w:w="0" w:type="auto"/>
                    <w:jc w:val="center"/>
                    <w:tblLayout w:type="fixed"/>
                    <w:tblLook w:val="0000"/>
                  </w:tblPr>
                  <w:tblGrid>
                    <w:gridCol w:w="4640"/>
                    <w:gridCol w:w="3472"/>
                  </w:tblGrid>
                  <w:tr w:rsidR="004474CB">
                    <w:trPr>
                      <w:jc w:val="center"/>
                    </w:trPr>
                    <w:tc>
                      <w:tcPr>
                        <w:tcW w:w="4640" w:type="dxa"/>
                      </w:tcPr>
                      <w:p w:rsidR="004474CB" w:rsidRDefault="004474CB">
                        <w:pPr>
                          <w:pStyle w:val="Textoindependiente"/>
                          <w:ind w:left="0"/>
                        </w:pPr>
                        <w:r>
                          <w:t>Released by:</w:t>
                        </w:r>
                      </w:p>
                    </w:tc>
                    <w:tc>
                      <w:tcPr>
                        <w:tcW w:w="3472" w:type="dxa"/>
                      </w:tcPr>
                      <w:p w:rsidR="004474CB" w:rsidRDefault="004474CB">
                        <w:pPr>
                          <w:pStyle w:val="Textoindependiente"/>
                          <w:ind w:left="0"/>
                        </w:pPr>
                        <w:r>
                          <w:t>Signature:</w:t>
                        </w:r>
                      </w:p>
                    </w:tc>
                  </w:tr>
                  <w:tr w:rsidR="004474CB">
                    <w:trPr>
                      <w:jc w:val="center"/>
                    </w:trPr>
                    <w:tc>
                      <w:tcPr>
                        <w:tcW w:w="4640" w:type="dxa"/>
                      </w:tcPr>
                      <w:p w:rsidR="004474CB" w:rsidRDefault="004474CB">
                        <w:pPr>
                          <w:pStyle w:val="Textoindependiente"/>
                          <w:ind w:left="0"/>
                        </w:pPr>
                        <w:r>
                          <w:t>Institute:</w:t>
                        </w:r>
                      </w:p>
                    </w:tc>
                    <w:tc>
                      <w:tcPr>
                        <w:tcW w:w="3472" w:type="dxa"/>
                      </w:tcPr>
                      <w:p w:rsidR="004474CB" w:rsidRDefault="004474CB">
                        <w:pPr>
                          <w:pStyle w:val="Textoindependiente"/>
                          <w:ind w:left="0"/>
                        </w:pPr>
                        <w:r>
                          <w:t>Date:</w:t>
                        </w:r>
                      </w:p>
                    </w:tc>
                  </w:tr>
                </w:tbl>
                <w:p w:rsidR="004474CB" w:rsidRDefault="004474CB"/>
              </w:txbxContent>
            </v:textbox>
            <w10:wrap anchory="page"/>
            <w10:anchorlock/>
          </v:shape>
        </w:pict>
      </w:r>
      <w:r>
        <w:rPr>
          <w:noProof/>
        </w:rPr>
        <w:pict>
          <v:shape id="_x0000_s1028" type="#_x0000_t202" style="position:absolute;left:0;text-align:left;margin-left:-3.6pt;margin-top:228.95pt;width:424.8pt;height:108pt;z-index:251655680;mso-position-vertical-relative:page" o:allowincell="f" stroked="f">
            <v:textbox style="mso-next-textbox:#_x0000_s1028">
              <w:txbxContent>
                <w:p w:rsidR="004474CB" w:rsidRDefault="004474CB" w:rsidP="00DA04D3">
                  <w:pPr>
                    <w:pStyle w:val="Ttulo"/>
                  </w:pPr>
                  <w:r>
                    <w:t>Alma Common Software Component Code Generator asdasddasdasDDo</w:t>
                  </w:r>
                </w:p>
                <w:p w:rsidR="004474CB" w:rsidRPr="00DA04D3" w:rsidRDefault="004474CB" w:rsidP="00DA04D3"/>
              </w:txbxContent>
            </v:textbox>
            <w10:wrap anchory="page"/>
            <w10:anchorlock/>
          </v:shape>
        </w:pict>
      </w:r>
      <w:r>
        <w:rPr>
          <w:noProof/>
        </w:rPr>
        <w:pict>
          <v:rect id="_x0000_s1027" style="position:absolute;left:0;text-align:left;margin-left:50.4pt;margin-top:525.6pt;width:540pt;height:24pt;z-index:-251661824;mso-position-horizontal-relative:page;mso-position-vertical-relative:page" o:allowincell="f" fillcolor="#e5e5e5" stroked="f" strokecolor="white" strokeweight=".25pt">
            <w10:wrap anchorx="page" anchory="page"/>
            <w10:anchorlock/>
          </v:rect>
        </w:pict>
      </w:r>
      <w:r>
        <w:rPr>
          <w:noProof/>
        </w:rPr>
        <w:pict>
          <v:rect id="_x0000_s1026" style="position:absolute;left:0;text-align:left;margin-left:36pt;margin-top:208.8pt;width:532.8pt;height:14.4pt;z-index:-251662848;mso-position-horizontal-relative:page;mso-position-vertical-relative:page" o:allowincell="f" fillcolor="#e5e5e5" stroked="f" strokecolor="#e5e5e5">
            <w10:wrap anchorx="page" anchory="page"/>
            <w10:anchorlock/>
          </v:rect>
        </w:pict>
      </w:r>
    </w:p>
    <w:p w:rsidR="00757168" w:rsidRDefault="00757168">
      <w:pPr>
        <w:pStyle w:val="documenttype"/>
      </w:pPr>
    </w:p>
    <w:p w:rsidR="00757168" w:rsidRDefault="00757168">
      <w:pPr>
        <w:pStyle w:val="documenttype"/>
      </w:pPr>
    </w:p>
    <w:p w:rsidR="00757168" w:rsidRDefault="00757168">
      <w:pPr>
        <w:pStyle w:val="Textoindependiente"/>
        <w:ind w:left="0"/>
      </w:pPr>
    </w:p>
    <w:p w:rsidR="00757168" w:rsidRDefault="00757168">
      <w:pPr>
        <w:pStyle w:val="Textoindependiente"/>
      </w:pPr>
      <w:r>
        <w:rPr>
          <w:noProof/>
        </w:rPr>
        <w:pict>
          <v:shape id="_x0000_s1029" type="#_x0000_t202" style="position:absolute;left:0;text-align:left;margin-left:-3.6pt;margin-top:345.6pt;width:424.8pt;height:21.6pt;z-index:251656704;mso-position-vertical-relative:page" o:allowincell="f" stroked="f">
            <v:textbox>
              <w:txbxContent>
                <w:p w:rsidR="004474CB" w:rsidRPr="00DA04D3" w:rsidRDefault="004474CB">
                  <w:pPr>
                    <w:pStyle w:val="documenttype"/>
                    <w:rPr>
                      <w:lang w:val="es-CL"/>
                    </w:rPr>
                  </w:pPr>
                  <w:r>
                    <w:rPr>
                      <w:lang w:val="es-CL"/>
                    </w:rPr>
                    <w:t>Software Documentation</w:t>
                  </w:r>
                </w:p>
              </w:txbxContent>
            </v:textbox>
            <w10:wrap type="square" anchory="page"/>
            <w10:anchorlock/>
          </v:shape>
        </w:pict>
      </w:r>
    </w:p>
    <w:p w:rsidR="00757168" w:rsidRDefault="00757168">
      <w:pPr>
        <w:pStyle w:val="Lista"/>
        <w:jc w:val="center"/>
      </w:pPr>
    </w:p>
    <w:p w:rsidR="00757168" w:rsidRDefault="00757168">
      <w:pPr>
        <w:pStyle w:val="Lista"/>
        <w:jc w:val="center"/>
      </w:pPr>
      <w:r>
        <w:rPr>
          <w:noProof/>
        </w:rPr>
        <w:pict>
          <v:shape id="_x0000_s1030" type="#_x0000_t202" style="position:absolute;left:0;text-align:left;margin-left:-3.6pt;margin-top:374.4pt;width:424.8pt;height:2in;z-index:251657728;mso-position-vertical-relative:page" o:allowincell="f" stroked="f">
            <v:textbox style="mso-next-textbox:#_x0000_s1030">
              <w:txbxContent>
                <w:p w:rsidR="004474CB" w:rsidRDefault="004474CB">
                  <w:pPr>
                    <w:pStyle w:val="documenttype"/>
                  </w:pPr>
                </w:p>
                <w:p w:rsidR="004474CB" w:rsidRPr="00DA04D3" w:rsidRDefault="004474CB">
                  <w:pPr>
                    <w:pStyle w:val="author"/>
                    <w:jc w:val="left"/>
                    <w:outlineLvl w:val="0"/>
                    <w:rPr>
                      <w:lang w:val="es-CL"/>
                    </w:rPr>
                  </w:pPr>
                  <w:r w:rsidRPr="00DA04D3">
                    <w:rPr>
                      <w:lang w:val="es-CL"/>
                    </w:rPr>
                    <w:t>Alexis Tejeda &lt;alexis.tejeda@gmail.com&gt;</w:t>
                  </w:r>
                </w:p>
                <w:p w:rsidR="004474CB" w:rsidRPr="00DA04D3" w:rsidRDefault="004474CB">
                  <w:pPr>
                    <w:pStyle w:val="institute"/>
                    <w:rPr>
                      <w:lang w:val="es-CL"/>
                    </w:rPr>
                  </w:pPr>
                  <w:r w:rsidRPr="00DA04D3">
                    <w:rPr>
                      <w:lang w:val="es-CL"/>
                    </w:rPr>
                    <w:t>UCN Universidad Católica del Norte, Chile</w:t>
                  </w:r>
                </w:p>
                <w:p w:rsidR="004474CB" w:rsidRPr="00DA04D3" w:rsidRDefault="004474CB">
                  <w:pPr>
                    <w:pStyle w:val="author"/>
                    <w:jc w:val="left"/>
                    <w:rPr>
                      <w:lang w:val="es-CL"/>
                    </w:rPr>
                  </w:pPr>
                </w:p>
                <w:p w:rsidR="004474CB" w:rsidRPr="00DA04D3" w:rsidRDefault="004474CB">
                  <w:pPr>
                    <w:pStyle w:val="author"/>
                    <w:jc w:val="left"/>
                    <w:rPr>
                      <w:lang w:val="es-CL"/>
                    </w:rPr>
                  </w:pPr>
                </w:p>
                <w:p w:rsidR="004474CB" w:rsidRPr="00DA04D3" w:rsidRDefault="004474CB">
                  <w:pPr>
                    <w:pStyle w:val="Textoindependiente"/>
                    <w:ind w:left="360"/>
                    <w:rPr>
                      <w:lang w:val="es-CL"/>
                    </w:rPr>
                  </w:pPr>
                </w:p>
              </w:txbxContent>
            </v:textbox>
            <w10:wrap anchory="page"/>
            <w10:anchorlock/>
          </v:shape>
        </w:pict>
      </w:r>
    </w:p>
    <w:p w:rsidR="00757168" w:rsidRDefault="00757168">
      <w:pPr>
        <w:pStyle w:val="Lista"/>
        <w:jc w:val="center"/>
      </w:pPr>
    </w:p>
    <w:p w:rsidR="00757168" w:rsidRDefault="00757168">
      <w:pPr>
        <w:pStyle w:val="Lista"/>
        <w:jc w:val="center"/>
      </w:pPr>
    </w:p>
    <w:p w:rsidR="00757168" w:rsidRDefault="00757168">
      <w:pPr>
        <w:pStyle w:val="Lista"/>
        <w:jc w:val="center"/>
      </w:pPr>
    </w:p>
    <w:p w:rsidR="00757168" w:rsidRDefault="00757168">
      <w:pPr>
        <w:pStyle w:val="Lista"/>
        <w:jc w:val="center"/>
      </w:pPr>
    </w:p>
    <w:p w:rsidR="00757168" w:rsidRDefault="00757168">
      <w:pPr>
        <w:pStyle w:val="Lista"/>
        <w:jc w:val="center"/>
      </w:pPr>
    </w:p>
    <w:p w:rsidR="00757168" w:rsidRDefault="00757168"/>
    <w:p w:rsidR="00757168" w:rsidRDefault="00CB1568">
      <w:pPr>
        <w:pStyle w:val="Textoindependiente"/>
      </w:pPr>
      <w:r>
        <w:br w:type="page"/>
      </w:r>
    </w:p>
    <w:p w:rsidR="00757168" w:rsidRDefault="00CB1568">
      <w:pPr>
        <w:pStyle w:val="Subttulo"/>
        <w:outlineLvl w:val="0"/>
        <w:rPr>
          <w:rFonts w:ascii="Arial" w:hAnsi="Arial"/>
          <w:b/>
          <w:sz w:val="24"/>
        </w:rPr>
      </w:pPr>
      <w:r>
        <w:lastRenderedPageBreak/>
        <w:t>Change Record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7"/>
      </w:tblPr>
      <w:tblGrid>
        <w:gridCol w:w="1368"/>
        <w:gridCol w:w="1530"/>
        <w:gridCol w:w="2070"/>
        <w:gridCol w:w="3870"/>
      </w:tblGrid>
      <w:tr w:rsidR="00757168">
        <w:trPr>
          <w:cantSplit/>
          <w:trHeight w:val="240"/>
          <w:tblHeader/>
        </w:trPr>
        <w:tc>
          <w:tcPr>
            <w:tcW w:w="1368" w:type="dxa"/>
            <w:vMerge w:val="restart"/>
            <w:shd w:val="pct50" w:color="C0C0C0" w:fill="auto"/>
          </w:tcPr>
          <w:p w:rsidR="00757168" w:rsidRDefault="00CB1568">
            <w:pPr>
              <w:pStyle w:val="CellText"/>
              <w:jc w:val="center"/>
            </w:pPr>
            <w:r>
              <w:t>REVISION</w:t>
            </w:r>
          </w:p>
        </w:tc>
        <w:tc>
          <w:tcPr>
            <w:tcW w:w="1530" w:type="dxa"/>
            <w:shd w:val="pct50" w:color="C0C0C0" w:fill="auto"/>
          </w:tcPr>
          <w:p w:rsidR="00757168" w:rsidRDefault="00CB1568">
            <w:pPr>
              <w:pStyle w:val="CellText"/>
              <w:jc w:val="center"/>
            </w:pPr>
            <w:r>
              <w:t>DATE</w:t>
            </w:r>
          </w:p>
        </w:tc>
        <w:tc>
          <w:tcPr>
            <w:tcW w:w="2070" w:type="dxa"/>
            <w:shd w:val="pct50" w:color="C0C0C0" w:fill="auto"/>
          </w:tcPr>
          <w:p w:rsidR="00757168" w:rsidRDefault="00CB1568">
            <w:pPr>
              <w:pStyle w:val="CellText"/>
              <w:jc w:val="center"/>
            </w:pPr>
            <w:r>
              <w:t>AUTHOR</w:t>
            </w:r>
          </w:p>
        </w:tc>
        <w:tc>
          <w:tcPr>
            <w:tcW w:w="3870" w:type="dxa"/>
            <w:shd w:val="pct50" w:color="C0C0C0" w:fill="auto"/>
          </w:tcPr>
          <w:p w:rsidR="00757168" w:rsidRDefault="00CB1568">
            <w:pPr>
              <w:pStyle w:val="CellText"/>
              <w:jc w:val="center"/>
            </w:pPr>
            <w:r>
              <w:t>SECTIONS/PAGES AFFECTED</w:t>
            </w:r>
          </w:p>
        </w:tc>
      </w:tr>
      <w:tr w:rsidR="00757168">
        <w:trPr>
          <w:cantSplit/>
          <w:trHeight w:val="240"/>
        </w:trPr>
        <w:tc>
          <w:tcPr>
            <w:tcW w:w="1368" w:type="dxa"/>
            <w:vMerge/>
            <w:shd w:val="pct50" w:color="C0C0C0" w:fill="auto"/>
          </w:tcPr>
          <w:p w:rsidR="00757168" w:rsidRDefault="00757168">
            <w:pPr>
              <w:pStyle w:val="CellText"/>
              <w:jc w:val="center"/>
            </w:pPr>
          </w:p>
        </w:tc>
        <w:tc>
          <w:tcPr>
            <w:tcW w:w="7470" w:type="dxa"/>
            <w:gridSpan w:val="3"/>
            <w:shd w:val="pct50" w:color="C0C0C0" w:fill="auto"/>
          </w:tcPr>
          <w:p w:rsidR="00757168" w:rsidRDefault="00CB1568">
            <w:pPr>
              <w:pStyle w:val="CellText"/>
              <w:jc w:val="center"/>
            </w:pPr>
            <w:r>
              <w:t>REMARKS</w:t>
            </w:r>
          </w:p>
        </w:tc>
      </w:tr>
      <w:tr w:rsidR="00DA04D3">
        <w:trPr>
          <w:cantSplit/>
          <w:trHeight w:val="240"/>
        </w:trPr>
        <w:tc>
          <w:tcPr>
            <w:tcW w:w="1368" w:type="dxa"/>
            <w:vMerge w:val="restart"/>
          </w:tcPr>
          <w:p w:rsidR="00DA04D3" w:rsidRDefault="00DA04D3">
            <w:pPr>
              <w:pStyle w:val="CellText"/>
            </w:pPr>
            <w:r>
              <w:t>1</w:t>
            </w:r>
          </w:p>
        </w:tc>
        <w:tc>
          <w:tcPr>
            <w:tcW w:w="1530" w:type="dxa"/>
          </w:tcPr>
          <w:p w:rsidR="00DA04D3" w:rsidRDefault="00DA04D3" w:rsidP="004474CB">
            <w:pPr>
              <w:pStyle w:val="CellText"/>
              <w:snapToGrid w:val="0"/>
            </w:pPr>
            <w:r>
              <w:t>2010-02-10</w:t>
            </w:r>
          </w:p>
        </w:tc>
        <w:tc>
          <w:tcPr>
            <w:tcW w:w="2070" w:type="dxa"/>
          </w:tcPr>
          <w:p w:rsidR="00DA04D3" w:rsidRDefault="00DA04D3" w:rsidP="004474CB">
            <w:pPr>
              <w:pStyle w:val="CellText"/>
              <w:snapToGrid w:val="0"/>
            </w:pPr>
            <w:r>
              <w:t>Alexis Tejeda</w:t>
            </w:r>
          </w:p>
        </w:tc>
        <w:tc>
          <w:tcPr>
            <w:tcW w:w="3870" w:type="dxa"/>
          </w:tcPr>
          <w:p w:rsidR="00DA04D3" w:rsidRDefault="00DA04D3" w:rsidP="004474CB">
            <w:pPr>
              <w:pStyle w:val="CellText"/>
              <w:snapToGrid w:val="0"/>
            </w:pPr>
            <w:r>
              <w:t>All</w:t>
            </w: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rsidP="004474CB">
            <w:pPr>
              <w:pStyle w:val="CellText"/>
              <w:snapToGrid w:val="0"/>
            </w:pPr>
            <w:r>
              <w:t>Created</w:t>
            </w:r>
          </w:p>
        </w:tc>
      </w:tr>
      <w:tr w:rsidR="00DA04D3">
        <w:trPr>
          <w:cantSplit/>
          <w:trHeight w:val="240"/>
        </w:trPr>
        <w:tc>
          <w:tcPr>
            <w:tcW w:w="1368" w:type="dxa"/>
            <w:vMerge w:val="restart"/>
          </w:tcPr>
          <w:p w:rsidR="00DA04D3" w:rsidRDefault="00DA04D3">
            <w:pPr>
              <w:pStyle w:val="CellText"/>
            </w:pPr>
            <w:r>
              <w:t>2</w:t>
            </w:r>
          </w:p>
        </w:tc>
        <w:tc>
          <w:tcPr>
            <w:tcW w:w="1530" w:type="dxa"/>
          </w:tcPr>
          <w:p w:rsidR="00DA04D3" w:rsidRDefault="00DA04D3" w:rsidP="004474CB">
            <w:pPr>
              <w:pStyle w:val="CellText"/>
              <w:snapToGrid w:val="0"/>
            </w:pPr>
            <w:r>
              <w:t>2010-04-23</w:t>
            </w:r>
          </w:p>
        </w:tc>
        <w:tc>
          <w:tcPr>
            <w:tcW w:w="2070" w:type="dxa"/>
          </w:tcPr>
          <w:p w:rsidR="00DA04D3" w:rsidRDefault="00DA04D3" w:rsidP="004474CB">
            <w:pPr>
              <w:pStyle w:val="CellText"/>
              <w:snapToGrid w:val="0"/>
            </w:pPr>
            <w:r>
              <w:t>Alexis Tejeda</w:t>
            </w:r>
          </w:p>
        </w:tc>
        <w:tc>
          <w:tcPr>
            <w:tcW w:w="3870" w:type="dxa"/>
          </w:tcPr>
          <w:p w:rsidR="00DA04D3" w:rsidRDefault="00DA04D3" w:rsidP="004474CB">
            <w:pPr>
              <w:pStyle w:val="CellText"/>
              <w:snapToGrid w:val="0"/>
            </w:pPr>
            <w:r>
              <w:t>All</w:t>
            </w: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rsidP="004474CB">
            <w:pPr>
              <w:pStyle w:val="CellText"/>
              <w:snapToGrid w:val="0"/>
            </w:pPr>
            <w:r>
              <w:t>Update the document</w:t>
            </w:r>
          </w:p>
        </w:tc>
      </w:tr>
      <w:tr w:rsidR="00DA04D3">
        <w:trPr>
          <w:cantSplit/>
          <w:trHeight w:val="240"/>
        </w:trPr>
        <w:tc>
          <w:tcPr>
            <w:tcW w:w="1368" w:type="dxa"/>
            <w:vMerge w:val="restart"/>
          </w:tcPr>
          <w:p w:rsidR="00DA04D3" w:rsidRDefault="00DA04D3">
            <w:pPr>
              <w:pStyle w:val="CellText"/>
            </w:pPr>
            <w:r>
              <w:t>3</w:t>
            </w:r>
          </w:p>
        </w:tc>
        <w:tc>
          <w:tcPr>
            <w:tcW w:w="1530" w:type="dxa"/>
          </w:tcPr>
          <w:p w:rsidR="00DA04D3" w:rsidRDefault="00DA04D3" w:rsidP="004474CB">
            <w:pPr>
              <w:pStyle w:val="CellText"/>
              <w:snapToGrid w:val="0"/>
            </w:pPr>
            <w:r>
              <w:t>2010-10-19</w:t>
            </w:r>
          </w:p>
        </w:tc>
        <w:tc>
          <w:tcPr>
            <w:tcW w:w="2070" w:type="dxa"/>
          </w:tcPr>
          <w:p w:rsidR="00DA04D3" w:rsidRDefault="00DA04D3" w:rsidP="004474CB">
            <w:pPr>
              <w:pStyle w:val="CellText"/>
              <w:snapToGrid w:val="0"/>
            </w:pPr>
            <w:r>
              <w:t>Alexis Tejeda</w:t>
            </w:r>
          </w:p>
        </w:tc>
        <w:tc>
          <w:tcPr>
            <w:tcW w:w="3870" w:type="dxa"/>
          </w:tcPr>
          <w:p w:rsidR="00DA04D3" w:rsidRDefault="00DA04D3" w:rsidP="004474CB">
            <w:pPr>
              <w:pStyle w:val="CellText"/>
              <w:snapToGrid w:val="0"/>
            </w:pPr>
            <w:r>
              <w:t>All</w:t>
            </w: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rsidP="004474CB">
            <w:pPr>
              <w:pStyle w:val="CellText"/>
              <w:snapToGrid w:val="0"/>
            </w:pPr>
            <w:r>
              <w:t>Update the document with the new structure, architecture and stereotypes</w:t>
            </w: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r w:rsidR="00DA04D3">
        <w:trPr>
          <w:cantSplit/>
          <w:trHeight w:val="240"/>
        </w:trPr>
        <w:tc>
          <w:tcPr>
            <w:tcW w:w="1368" w:type="dxa"/>
            <w:vMerge w:val="restart"/>
          </w:tcPr>
          <w:p w:rsidR="00DA04D3" w:rsidRDefault="00DA04D3">
            <w:pPr>
              <w:pStyle w:val="CellText"/>
            </w:pPr>
          </w:p>
        </w:tc>
        <w:tc>
          <w:tcPr>
            <w:tcW w:w="1530" w:type="dxa"/>
          </w:tcPr>
          <w:p w:rsidR="00DA04D3" w:rsidRDefault="00DA04D3">
            <w:pPr>
              <w:pStyle w:val="CellText"/>
            </w:pPr>
          </w:p>
        </w:tc>
        <w:tc>
          <w:tcPr>
            <w:tcW w:w="2070" w:type="dxa"/>
          </w:tcPr>
          <w:p w:rsidR="00DA04D3" w:rsidRDefault="00DA04D3">
            <w:pPr>
              <w:pStyle w:val="CellText"/>
            </w:pPr>
          </w:p>
        </w:tc>
        <w:tc>
          <w:tcPr>
            <w:tcW w:w="3870" w:type="dxa"/>
          </w:tcPr>
          <w:p w:rsidR="00DA04D3" w:rsidRDefault="00DA04D3">
            <w:pPr>
              <w:pStyle w:val="CellText"/>
            </w:pPr>
          </w:p>
        </w:tc>
      </w:tr>
      <w:tr w:rsidR="00DA04D3">
        <w:trPr>
          <w:cantSplit/>
          <w:trHeight w:val="240"/>
        </w:trPr>
        <w:tc>
          <w:tcPr>
            <w:tcW w:w="1368" w:type="dxa"/>
            <w:vMerge/>
          </w:tcPr>
          <w:p w:rsidR="00DA04D3" w:rsidRDefault="00DA04D3">
            <w:pPr>
              <w:pStyle w:val="CellText"/>
            </w:pPr>
          </w:p>
        </w:tc>
        <w:tc>
          <w:tcPr>
            <w:tcW w:w="7470" w:type="dxa"/>
            <w:gridSpan w:val="3"/>
          </w:tcPr>
          <w:p w:rsidR="00DA04D3" w:rsidRDefault="00DA04D3">
            <w:pPr>
              <w:pStyle w:val="CellText"/>
            </w:pPr>
          </w:p>
        </w:tc>
      </w:tr>
    </w:tbl>
    <w:p w:rsidR="00757168" w:rsidRDefault="00757168">
      <w:pPr>
        <w:pStyle w:val="TDC2"/>
        <w:rPr>
          <w:b/>
          <w:sz w:val="24"/>
        </w:rPr>
      </w:pPr>
    </w:p>
    <w:p w:rsidR="00E90601" w:rsidRDefault="00E90601">
      <w:pPr>
        <w:ind w:left="0"/>
        <w:rPr>
          <w:b/>
          <w:sz w:val="24"/>
        </w:rPr>
      </w:pPr>
      <w:r>
        <w:rPr>
          <w:b/>
          <w:sz w:val="24"/>
        </w:rPr>
        <w:br w:type="page"/>
      </w:r>
    </w:p>
    <w:p w:rsidR="00932B72" w:rsidRPr="00932B72" w:rsidRDefault="00932B72">
      <w:pPr>
        <w:ind w:left="0"/>
        <w:rPr>
          <w:rFonts w:ascii="Arial" w:hAnsi="Arial" w:cs="Arial"/>
          <w:b/>
          <w:sz w:val="28"/>
          <w:szCs w:val="28"/>
        </w:rPr>
      </w:pPr>
      <w:r w:rsidRPr="00932B72">
        <w:rPr>
          <w:rFonts w:ascii="Arial" w:hAnsi="Arial" w:cs="Arial"/>
          <w:b/>
          <w:sz w:val="28"/>
          <w:szCs w:val="28"/>
        </w:rPr>
        <w:lastRenderedPageBreak/>
        <w:t>Table of contents</w:t>
      </w:r>
    </w:p>
    <w:p w:rsidR="00932B72" w:rsidRDefault="00932B72">
      <w:pPr>
        <w:ind w:left="0"/>
        <w:rPr>
          <w:b/>
          <w:sz w:val="24"/>
        </w:rPr>
      </w:pPr>
    </w:p>
    <w:p w:rsidR="00932B72" w:rsidRPr="00932B72" w:rsidRDefault="00932B72">
      <w:pPr>
        <w:ind w:left="0"/>
        <w:rPr>
          <w:b/>
          <w:sz w:val="24"/>
          <w:lang w:val="es-CL"/>
        </w:rPr>
      </w:pPr>
      <w:r>
        <w:rPr>
          <w:b/>
          <w:sz w:val="24"/>
          <w:lang w:val="es-CL"/>
        </w:rPr>
        <w:fldChar w:fldCharType="begin"/>
      </w:r>
      <w:r>
        <w:rPr>
          <w:b/>
          <w:sz w:val="24"/>
          <w:lang w:val="es-CL"/>
        </w:rPr>
        <w:instrText xml:space="preserve"> INDEX \e "</w:instrText>
      </w:r>
      <w:r>
        <w:rPr>
          <w:b/>
          <w:sz w:val="24"/>
          <w:lang w:val="es-CL"/>
        </w:rPr>
        <w:tab/>
        <w:instrText xml:space="preserve">" \c "2" \z "1033" </w:instrText>
      </w:r>
      <w:r>
        <w:rPr>
          <w:b/>
          <w:sz w:val="24"/>
          <w:lang w:val="es-CL"/>
        </w:rPr>
        <w:fldChar w:fldCharType="separate"/>
      </w:r>
      <w:r w:rsidR="00F53E0C">
        <w:rPr>
          <w:bCs/>
          <w:noProof/>
          <w:sz w:val="24"/>
          <w:lang w:val="es-ES"/>
        </w:rPr>
        <w:t>No se encuentran entradas de índice.</w:t>
      </w:r>
      <w:r>
        <w:rPr>
          <w:b/>
          <w:sz w:val="24"/>
          <w:lang w:val="es-CL"/>
        </w:rPr>
        <w:fldChar w:fldCharType="end"/>
      </w:r>
    </w:p>
    <w:p w:rsidR="00932B72" w:rsidRDefault="00932B72">
      <w:pPr>
        <w:ind w:left="0"/>
        <w:rPr>
          <w:b/>
          <w:sz w:val="24"/>
          <w:lang w:val="es-CL"/>
        </w:rPr>
      </w:pPr>
    </w:p>
    <w:p w:rsidR="00F53E0C" w:rsidRDefault="00F53E0C">
      <w:pPr>
        <w:ind w:left="0"/>
        <w:rPr>
          <w:b/>
          <w:sz w:val="24"/>
          <w:lang w:val="es-CL"/>
        </w:rPr>
      </w:pPr>
      <w:r>
        <w:rPr>
          <w:b/>
          <w:sz w:val="24"/>
          <w:lang w:val="es-CL"/>
        </w:rPr>
        <w:br w:type="page"/>
      </w:r>
    </w:p>
    <w:p w:rsidR="00932B72" w:rsidRDefault="00932B72">
      <w:pPr>
        <w:ind w:left="0"/>
        <w:rPr>
          <w:rFonts w:ascii="Arial" w:hAnsi="Arial" w:cs="Arial"/>
          <w:b/>
          <w:sz w:val="28"/>
          <w:szCs w:val="28"/>
        </w:rPr>
      </w:pPr>
      <w:r w:rsidRPr="00932B72">
        <w:rPr>
          <w:rFonts w:ascii="Arial" w:hAnsi="Arial" w:cs="Arial"/>
          <w:b/>
          <w:sz w:val="28"/>
          <w:szCs w:val="28"/>
        </w:rPr>
        <w:lastRenderedPageBreak/>
        <w:t>List of figures</w:t>
      </w:r>
    </w:p>
    <w:p w:rsidR="00932B72" w:rsidRDefault="00932B72">
      <w:pPr>
        <w:ind w:left="0"/>
        <w:rPr>
          <w:rFonts w:ascii="Arial" w:hAnsi="Arial" w:cs="Arial"/>
          <w:b/>
          <w:sz w:val="28"/>
          <w:szCs w:val="28"/>
        </w:rPr>
      </w:pPr>
    </w:p>
    <w:p w:rsidR="00932B72" w:rsidRDefault="00932B72">
      <w:pPr>
        <w:pStyle w:val="Tabladeilustraciones"/>
        <w:tabs>
          <w:tab w:val="right" w:leader="dot" w:pos="8630"/>
        </w:tabs>
        <w:rPr>
          <w:noProof/>
        </w:rPr>
      </w:pPr>
      <w:r>
        <w:rPr>
          <w:rFonts w:ascii="Arial" w:hAnsi="Arial" w:cs="Arial"/>
          <w:b/>
          <w:sz w:val="28"/>
          <w:szCs w:val="28"/>
        </w:rPr>
        <w:fldChar w:fldCharType="begin"/>
      </w:r>
      <w:r>
        <w:rPr>
          <w:rFonts w:ascii="Arial" w:hAnsi="Arial" w:cs="Arial"/>
          <w:b/>
          <w:sz w:val="28"/>
          <w:szCs w:val="28"/>
        </w:rPr>
        <w:instrText xml:space="preserve"> TOC \c "Figure" </w:instrText>
      </w:r>
      <w:r>
        <w:rPr>
          <w:rFonts w:ascii="Arial" w:hAnsi="Arial" w:cs="Arial"/>
          <w:b/>
          <w:sz w:val="28"/>
          <w:szCs w:val="28"/>
        </w:rPr>
        <w:fldChar w:fldCharType="separate"/>
      </w:r>
      <w:r>
        <w:rPr>
          <w:noProof/>
        </w:rPr>
        <w:t>Figure 1: Enumerations for stereotype tags</w:t>
      </w:r>
      <w:r>
        <w:rPr>
          <w:noProof/>
        </w:rPr>
        <w:tab/>
      </w:r>
      <w:r>
        <w:rPr>
          <w:noProof/>
        </w:rPr>
        <w:fldChar w:fldCharType="begin"/>
      </w:r>
      <w:r>
        <w:rPr>
          <w:noProof/>
        </w:rPr>
        <w:instrText xml:space="preserve"> PAGEREF _Toc275290680 \h </w:instrText>
      </w:r>
      <w:r>
        <w:rPr>
          <w:noProof/>
        </w:rPr>
      </w:r>
      <w:r>
        <w:rPr>
          <w:noProof/>
        </w:rPr>
        <w:fldChar w:fldCharType="separate"/>
      </w:r>
      <w:r>
        <w:rPr>
          <w:noProof/>
        </w:rPr>
        <w:t>10</w:t>
      </w:r>
      <w:r>
        <w:rPr>
          <w:noProof/>
        </w:rPr>
        <w:fldChar w:fldCharType="end"/>
      </w:r>
    </w:p>
    <w:p w:rsidR="00932B72" w:rsidRDefault="00932B72">
      <w:pPr>
        <w:ind w:left="0"/>
        <w:rPr>
          <w:rFonts w:ascii="Arial" w:hAnsi="Arial" w:cs="Arial"/>
          <w:b/>
          <w:sz w:val="28"/>
          <w:szCs w:val="28"/>
        </w:rPr>
      </w:pPr>
      <w:r>
        <w:rPr>
          <w:rFonts w:ascii="Arial" w:hAnsi="Arial" w:cs="Arial"/>
          <w:b/>
          <w:sz w:val="28"/>
          <w:szCs w:val="28"/>
        </w:rPr>
        <w:fldChar w:fldCharType="end"/>
      </w:r>
    </w:p>
    <w:p w:rsidR="00F53E0C" w:rsidRDefault="00F53E0C">
      <w:pPr>
        <w:ind w:left="0"/>
        <w:rPr>
          <w:rFonts w:ascii="Arial" w:hAnsi="Arial" w:cs="Arial"/>
          <w:b/>
          <w:sz w:val="28"/>
          <w:szCs w:val="28"/>
        </w:rPr>
      </w:pPr>
      <w:r>
        <w:rPr>
          <w:rFonts w:ascii="Arial" w:hAnsi="Arial" w:cs="Arial"/>
          <w:b/>
          <w:sz w:val="28"/>
          <w:szCs w:val="28"/>
        </w:rPr>
        <w:br w:type="page"/>
      </w:r>
    </w:p>
    <w:p w:rsidR="00F53E0C" w:rsidRPr="00932B72" w:rsidRDefault="00F53E0C">
      <w:pPr>
        <w:ind w:left="0"/>
        <w:rPr>
          <w:rFonts w:ascii="Arial" w:hAnsi="Arial" w:cs="Arial"/>
          <w:b/>
          <w:sz w:val="28"/>
          <w:szCs w:val="28"/>
        </w:rPr>
      </w:pPr>
    </w:p>
    <w:p w:rsidR="00C42F9E" w:rsidRDefault="00C42F9E" w:rsidP="00C42F9E">
      <w:pPr>
        <w:pStyle w:val="Ttulo1"/>
      </w:pPr>
      <w:r>
        <w:t>Summary</w:t>
      </w:r>
    </w:p>
    <w:p w:rsidR="00C42F9E" w:rsidRDefault="00C42F9E" w:rsidP="00C42F9E">
      <w:r>
        <w:t>Asd</w:t>
      </w:r>
    </w:p>
    <w:p w:rsidR="00C42F9E" w:rsidRDefault="00C42F9E">
      <w:pPr>
        <w:ind w:left="0"/>
        <w:rPr>
          <w:rFonts w:ascii="Arial" w:hAnsi="Arial"/>
          <w:b/>
          <w:sz w:val="24"/>
        </w:rPr>
      </w:pPr>
    </w:p>
    <w:p w:rsidR="00C42F9E" w:rsidRDefault="00C42F9E">
      <w:pPr>
        <w:ind w:left="0"/>
        <w:rPr>
          <w:rFonts w:ascii="Arial" w:hAnsi="Arial"/>
          <w:b/>
          <w:sz w:val="24"/>
        </w:rPr>
      </w:pPr>
      <w:r>
        <w:rPr>
          <w:rFonts w:ascii="Arial" w:hAnsi="Arial"/>
          <w:b/>
          <w:sz w:val="24"/>
        </w:rPr>
        <w:br w:type="page"/>
      </w:r>
    </w:p>
    <w:p w:rsidR="00E90601" w:rsidRDefault="00E70F15" w:rsidP="00E70F15">
      <w:pPr>
        <w:pStyle w:val="Ttulo1"/>
      </w:pPr>
      <w:r>
        <w:lastRenderedPageBreak/>
        <w:t>Introduction</w:t>
      </w:r>
    </w:p>
    <w:p w:rsidR="00E70F15" w:rsidRDefault="00E70F15" w:rsidP="00E70F15">
      <w:pPr>
        <w:pStyle w:val="Ttulo2"/>
      </w:pPr>
      <w:r w:rsidRPr="00E70F15">
        <w:t>Purpose</w:t>
      </w:r>
    </w:p>
    <w:p w:rsidR="00E70F15" w:rsidRDefault="00E70F15" w:rsidP="00E70F15"/>
    <w:p w:rsidR="00E70F15" w:rsidRDefault="00E70F15" w:rsidP="00E70F15">
      <w:pPr>
        <w:jc w:val="both"/>
      </w:pPr>
      <w:r>
        <w:t>The creation of components based over Alma Common Software (ACS), can be a very repetitive task, for example the configuration of the CDB, definition of the IDL files and the classes creation, always is pretty much the same development process. Here is when the Model Driven Development (MDD) becomes a powerfull tool for the code generation, in this case, based on defined templates for UML class diagrams, part of this work is already done in the thesis [1] of Nicolas Troncoso.</w:t>
      </w:r>
    </w:p>
    <w:p w:rsidR="00E70F15" w:rsidRDefault="00E70F15" w:rsidP="00E70F15">
      <w:pPr>
        <w:jc w:val="both"/>
      </w:pPr>
    </w:p>
    <w:p w:rsidR="00E70F15" w:rsidRDefault="00E70F15" w:rsidP="00E70F15">
      <w:pPr>
        <w:jc w:val="both"/>
      </w:pPr>
      <w:r>
        <w:t>In order to improve development time, code refactoring and the software engineering (at pattern desings level) for the component development over ACS, will continue the work already done by Nicolas Troncoso proposed in his thesis [1], please check thesis in Referenced Documents section in this document.</w:t>
      </w:r>
    </w:p>
    <w:p w:rsidR="00E70F15" w:rsidRDefault="00E70F15" w:rsidP="00E70F15">
      <w:pPr>
        <w:jc w:val="both"/>
      </w:pPr>
    </w:p>
    <w:p w:rsidR="00E70F15" w:rsidRDefault="00E70F15" w:rsidP="00E70F15">
      <w:pPr>
        <w:jc w:val="both"/>
      </w:pPr>
      <w:r>
        <w:t>The purpose of this document is to explain the new features, the new development,how the</w:t>
      </w:r>
    </w:p>
    <w:p w:rsidR="00E70F15" w:rsidRDefault="00E70F15" w:rsidP="00E70F15">
      <w:pPr>
        <w:jc w:val="both"/>
      </w:pPr>
      <w:r>
        <w:t>generator works and how the generation ’generates’ the code from UML model/metamodel/meta-</w:t>
      </w:r>
    </w:p>
    <w:p w:rsidR="00E70F15" w:rsidRDefault="00E70F15" w:rsidP="00E70F15">
      <w:pPr>
        <w:jc w:val="both"/>
      </w:pPr>
      <w:r>
        <w:t>metamodels, as well as providing guidelines for the future development and extensions of</w:t>
      </w:r>
    </w:p>
    <w:p w:rsidR="00E70F15" w:rsidRDefault="00E70F15" w:rsidP="00E70F15">
      <w:pPr>
        <w:jc w:val="both"/>
      </w:pPr>
      <w:r>
        <w:t>the component code generator.</w:t>
      </w:r>
    </w:p>
    <w:p w:rsidR="003E2658" w:rsidRDefault="003E2658" w:rsidP="00E70F15">
      <w:pPr>
        <w:jc w:val="both"/>
      </w:pPr>
    </w:p>
    <w:p w:rsidR="003E2658" w:rsidRDefault="003E2658" w:rsidP="003E2658">
      <w:pPr>
        <w:pStyle w:val="Ttulo2"/>
      </w:pPr>
      <w:r>
        <w:t>Scope</w:t>
      </w:r>
    </w:p>
    <w:p w:rsidR="003E2658" w:rsidRDefault="003E2658" w:rsidP="003E2658"/>
    <w:p w:rsidR="003E2658" w:rsidRDefault="003E2658" w:rsidP="003E2658">
      <w:pPr>
        <w:jc w:val="both"/>
      </w:pPr>
      <w:r>
        <w:t>The content of the document is for developers, software engineers and managers, to allow them to use in a easy and good way the component generator for ACS, to create in a fast way code ready for the implementation.</w:t>
      </w:r>
    </w:p>
    <w:p w:rsidR="003E2658" w:rsidRDefault="003E2658" w:rsidP="003E2658">
      <w:pPr>
        <w:jc w:val="both"/>
      </w:pPr>
    </w:p>
    <w:p w:rsidR="003E2658" w:rsidRDefault="003E2658" w:rsidP="003E2658">
      <w:pPr>
        <w:jc w:val="both"/>
      </w:pPr>
      <w:r>
        <w:t>It is assumed that the reader has a good command in the creation of components for ACS and understand the functioning of ACS and knows Java OOP paradigm</w:t>
      </w:r>
      <w:r w:rsidR="00C42F9E">
        <w:t xml:space="preserve"> and UML model specifications</w:t>
      </w:r>
      <w:r>
        <w:t>.</w:t>
      </w:r>
    </w:p>
    <w:p w:rsidR="00705932" w:rsidRDefault="00705932" w:rsidP="003E2658">
      <w:pPr>
        <w:jc w:val="both"/>
      </w:pPr>
    </w:p>
    <w:p w:rsidR="00705932" w:rsidRDefault="00705932" w:rsidP="00705932">
      <w:pPr>
        <w:pStyle w:val="Ttulo2"/>
      </w:pPr>
      <w:r>
        <w:t>Glossary</w:t>
      </w:r>
    </w:p>
    <w:p w:rsidR="00705932" w:rsidRDefault="00705932" w:rsidP="00705932"/>
    <w:p w:rsidR="00705932" w:rsidRDefault="00705932" w:rsidP="00705932">
      <w:r w:rsidRPr="00705932">
        <w:rPr>
          <w:b/>
        </w:rPr>
        <w:t>ACS</w:t>
      </w:r>
      <w:r>
        <w:tab/>
      </w:r>
      <w:r w:rsidR="00976AF1">
        <w:tab/>
      </w:r>
      <w:r>
        <w:t>Alma Common Software.</w:t>
      </w:r>
    </w:p>
    <w:p w:rsidR="00705932" w:rsidRDefault="00705932" w:rsidP="00705932"/>
    <w:p w:rsidR="00705932" w:rsidRDefault="00705932" w:rsidP="00976AF1">
      <w:pPr>
        <w:ind w:left="1800" w:hanging="1080"/>
      </w:pPr>
      <w:r w:rsidRPr="00705932">
        <w:rPr>
          <w:b/>
        </w:rPr>
        <w:t>EMF</w:t>
      </w:r>
      <w:r>
        <w:tab/>
        <w:t>Eclipse Modeling Framework, a fram</w:t>
      </w:r>
      <w:r w:rsidR="00281BFA">
        <w:t>ework of Eclipse to create plug</w:t>
      </w:r>
      <w:r>
        <w:t>ins, Eclipse       Applications for code generation base in Model Driven.</w:t>
      </w:r>
    </w:p>
    <w:p w:rsidR="00705932" w:rsidRDefault="00705932" w:rsidP="00705932"/>
    <w:p w:rsidR="00705932" w:rsidRDefault="00705932" w:rsidP="00705932">
      <w:r w:rsidRPr="00705932">
        <w:rPr>
          <w:b/>
        </w:rPr>
        <w:t>NC</w:t>
      </w:r>
      <w:r>
        <w:tab/>
      </w:r>
      <w:r>
        <w:tab/>
      </w:r>
      <w:r w:rsidR="00976AF1">
        <w:tab/>
      </w:r>
      <w:r>
        <w:t>Notification Channels of ACS.</w:t>
      </w:r>
    </w:p>
    <w:p w:rsidR="00705932" w:rsidRDefault="00705932" w:rsidP="00705932"/>
    <w:p w:rsidR="00705932" w:rsidRDefault="00705932" w:rsidP="00705932">
      <w:r w:rsidRPr="00705932">
        <w:rPr>
          <w:b/>
        </w:rPr>
        <w:t>oAW</w:t>
      </w:r>
      <w:r>
        <w:tab/>
      </w:r>
      <w:r w:rsidR="00976AF1">
        <w:tab/>
      </w:r>
      <w:r>
        <w:t>Open Architecture Ware, a free open architecture for code generation.</w:t>
      </w:r>
    </w:p>
    <w:p w:rsidR="00705932" w:rsidRDefault="00705932" w:rsidP="00705932"/>
    <w:p w:rsidR="00705932" w:rsidRDefault="00705932" w:rsidP="00976AF1">
      <w:pPr>
        <w:ind w:left="1800" w:hanging="1080"/>
      </w:pPr>
      <w:r w:rsidRPr="00705932">
        <w:rPr>
          <w:b/>
        </w:rPr>
        <w:t>XMI</w:t>
      </w:r>
      <w:r>
        <w:tab/>
        <w:t>XML Metadata Interchange, standard for exchanging metadata information via Extensible Markup Language (XML).</w:t>
      </w:r>
    </w:p>
    <w:p w:rsidR="00705932" w:rsidRDefault="00705932" w:rsidP="00705932"/>
    <w:p w:rsidR="00705932" w:rsidRDefault="00705932" w:rsidP="00976AF1">
      <w:pPr>
        <w:ind w:left="1800" w:hanging="1080"/>
      </w:pPr>
      <w:r w:rsidRPr="00705932">
        <w:rPr>
          <w:b/>
        </w:rPr>
        <w:t>UML</w:t>
      </w:r>
      <w:r>
        <w:tab/>
        <w:t>Unified Modeling Language, is a standardized general-purpose modeling language in the field of software engineering.</w:t>
      </w:r>
    </w:p>
    <w:p w:rsidR="00705932" w:rsidRDefault="00705932" w:rsidP="00705932"/>
    <w:p w:rsidR="00705932" w:rsidRDefault="00705932" w:rsidP="00705932">
      <w:r w:rsidRPr="00705932">
        <w:rPr>
          <w:b/>
        </w:rPr>
        <w:t>MDD</w:t>
      </w:r>
      <w:r>
        <w:tab/>
      </w:r>
      <w:r w:rsidR="00976AF1">
        <w:tab/>
      </w:r>
      <w:r>
        <w:t>Model Driven Development</w:t>
      </w:r>
    </w:p>
    <w:p w:rsidR="00705932" w:rsidRDefault="00705932" w:rsidP="00705932"/>
    <w:p w:rsidR="00705932" w:rsidRDefault="00705932" w:rsidP="00705932">
      <w:r w:rsidRPr="00705932">
        <w:rPr>
          <w:b/>
        </w:rPr>
        <w:t>OOP</w:t>
      </w:r>
      <w:r>
        <w:tab/>
      </w:r>
      <w:r w:rsidR="00976AF1">
        <w:tab/>
      </w:r>
      <w:r>
        <w:t>Object Oriented Programming</w:t>
      </w:r>
    </w:p>
    <w:p w:rsidR="00976AF1" w:rsidRDefault="00976AF1" w:rsidP="00705932"/>
    <w:p w:rsidR="00976AF1" w:rsidRDefault="00976AF1" w:rsidP="00705932">
      <w:pPr>
        <w:rPr>
          <w:b/>
        </w:rPr>
      </w:pPr>
      <w:r w:rsidRPr="00976AF1">
        <w:rPr>
          <w:b/>
        </w:rPr>
        <w:t>Stereotype</w:t>
      </w:r>
      <w:r w:rsidRPr="00976AF1">
        <w:rPr>
          <w:b/>
        </w:rPr>
        <w:tab/>
      </w:r>
      <w:r w:rsidRPr="00976AF1">
        <w:t>asdasd</w:t>
      </w:r>
    </w:p>
    <w:p w:rsidR="00976AF1" w:rsidRDefault="00976AF1" w:rsidP="00705932">
      <w:pPr>
        <w:rPr>
          <w:b/>
        </w:rPr>
      </w:pPr>
    </w:p>
    <w:p w:rsidR="00976AF1" w:rsidRDefault="00976AF1" w:rsidP="00705932">
      <w:r>
        <w:rPr>
          <w:b/>
        </w:rPr>
        <w:t>EProfile</w:t>
      </w:r>
      <w:r>
        <w:rPr>
          <w:b/>
        </w:rPr>
        <w:tab/>
      </w:r>
      <w:r>
        <w:rPr>
          <w:b/>
        </w:rPr>
        <w:tab/>
      </w:r>
      <w:r w:rsidRPr="00976AF1">
        <w:t>asdasd</w:t>
      </w:r>
    </w:p>
    <w:p w:rsidR="00567DCE" w:rsidRDefault="00567DCE" w:rsidP="00705932">
      <w:pPr>
        <w:rPr>
          <w:b/>
        </w:rPr>
      </w:pPr>
    </w:p>
    <w:p w:rsidR="00567DCE" w:rsidRPr="00976AF1" w:rsidRDefault="00567DCE" w:rsidP="00705932">
      <w:pPr>
        <w:rPr>
          <w:b/>
        </w:rPr>
      </w:pPr>
    </w:p>
    <w:p w:rsidR="00F0638A" w:rsidRDefault="00F0638A" w:rsidP="003E2658">
      <w:pPr>
        <w:jc w:val="both"/>
      </w:pPr>
    </w:p>
    <w:p w:rsidR="003E2658" w:rsidRDefault="00705932" w:rsidP="00F0638A">
      <w:pPr>
        <w:pStyle w:val="Ttulo2"/>
      </w:pPr>
      <w:r>
        <w:lastRenderedPageBreak/>
        <w:t>References</w:t>
      </w:r>
    </w:p>
    <w:p w:rsidR="00F0638A" w:rsidRDefault="00F0638A" w:rsidP="00F0638A"/>
    <w:p w:rsidR="00F0638A" w:rsidRDefault="00F0638A" w:rsidP="00F0638A">
      <w:r>
        <w:t>[1] ACS Component Code Generation Framework</w:t>
      </w:r>
      <w:r w:rsidR="00567DCE">
        <w:t xml:space="preserve"> – Nicolas Troncoso Thesis</w:t>
      </w:r>
    </w:p>
    <w:p w:rsidR="00F0638A" w:rsidRDefault="00F0638A" w:rsidP="00F0638A">
      <w:pPr>
        <w:ind w:firstLine="360"/>
      </w:pPr>
      <w:hyperlink r:id="rId8" w:history="1">
        <w:r w:rsidRPr="003E4CAE">
          <w:rPr>
            <w:rStyle w:val="Hipervnculo"/>
          </w:rPr>
          <w:t>https://csrg.inf.utfsm.cl/twiki4/pub/ACS/AlmaTheses/thesis-ntroncos09.pdf</w:t>
        </w:r>
      </w:hyperlink>
    </w:p>
    <w:p w:rsidR="00F0638A" w:rsidRDefault="00F0638A" w:rsidP="00F0638A"/>
    <w:p w:rsidR="00F0638A" w:rsidRDefault="00F0638A" w:rsidP="00F0638A">
      <w:r>
        <w:t>[2] Eclipse Modeling Framework Documents</w:t>
      </w:r>
    </w:p>
    <w:p w:rsidR="00F0638A" w:rsidRDefault="00F0638A" w:rsidP="00F0638A">
      <w:pPr>
        <w:ind w:firstLine="360"/>
      </w:pPr>
      <w:hyperlink r:id="rId9" w:history="1">
        <w:r w:rsidRPr="003E4CAE">
          <w:rPr>
            <w:rStyle w:val="Hipervnculo"/>
          </w:rPr>
          <w:t>http://www.eclipse.org/modeling/emf/docs/</w:t>
        </w:r>
      </w:hyperlink>
    </w:p>
    <w:p w:rsidR="00F0638A" w:rsidRDefault="00F0638A" w:rsidP="00F0638A"/>
    <w:p w:rsidR="00F0638A" w:rsidRDefault="00F0638A" w:rsidP="00F0638A">
      <w:r>
        <w:t>[3] Agile Model Driven Development with UML 2</w:t>
      </w:r>
    </w:p>
    <w:p w:rsidR="00F0638A" w:rsidRDefault="00F0638A" w:rsidP="00F0638A">
      <w:pPr>
        <w:ind w:firstLine="360"/>
      </w:pPr>
      <w:r>
        <w:t>Cambridge University Press, 2004 ISBN#: 0-521-54018-6</w:t>
      </w:r>
    </w:p>
    <w:p w:rsidR="00F0638A" w:rsidRDefault="00F0638A" w:rsidP="00F0638A"/>
    <w:p w:rsidR="00F0638A" w:rsidRDefault="00F0638A" w:rsidP="00F0638A">
      <w:r>
        <w:t>[4] Open Architecture Ware Reference</w:t>
      </w:r>
    </w:p>
    <w:p w:rsidR="00F0638A" w:rsidRDefault="00F0638A" w:rsidP="00F0638A">
      <w:pPr>
        <w:ind w:firstLine="360"/>
      </w:pPr>
      <w:hyperlink r:id="rId10" w:history="1">
        <w:r w:rsidRPr="003E4CAE">
          <w:rPr>
            <w:rStyle w:val="Hipervnculo"/>
          </w:rPr>
          <w:t>http://www.openarchitectureware.org/pub/documentation/4.3.1/</w:t>
        </w:r>
      </w:hyperlink>
    </w:p>
    <w:p w:rsidR="00F0638A" w:rsidRDefault="00F0638A" w:rsidP="00F0638A"/>
    <w:p w:rsidR="00F0638A" w:rsidRDefault="00F0638A" w:rsidP="00F0638A">
      <w:r>
        <w:t xml:space="preserve">[5] </w:t>
      </w:r>
      <w:r w:rsidRPr="00F0638A">
        <w:t>Catalog Of OMG Modeling And Metadata Specifications</w:t>
      </w:r>
    </w:p>
    <w:p w:rsidR="00F0638A" w:rsidRDefault="00F0638A" w:rsidP="00F0638A">
      <w:pPr>
        <w:ind w:firstLine="360"/>
      </w:pPr>
      <w:hyperlink r:id="rId11" w:history="1">
        <w:r w:rsidRPr="003E4CAE">
          <w:rPr>
            <w:rStyle w:val="Hipervnculo"/>
          </w:rPr>
          <w:t>http://www.omg.org/technology/documents/modeling_spec_catalog.htm</w:t>
        </w:r>
      </w:hyperlink>
    </w:p>
    <w:p w:rsidR="00F0638A" w:rsidRDefault="00F0638A" w:rsidP="00F0638A"/>
    <w:p w:rsidR="00C42F9E" w:rsidRDefault="00C42F9E">
      <w:pPr>
        <w:ind w:left="0"/>
      </w:pPr>
      <w:r>
        <w:br w:type="page"/>
      </w:r>
    </w:p>
    <w:p w:rsidR="00C42F9E" w:rsidRDefault="00DB63F3" w:rsidP="00C42F9E">
      <w:pPr>
        <w:pStyle w:val="Ttulo1"/>
      </w:pPr>
      <w:r>
        <w:lastRenderedPageBreak/>
        <w:t>Technology</w:t>
      </w:r>
      <w:r w:rsidR="00C42F9E">
        <w:t xml:space="preserve"> Overview</w:t>
      </w:r>
    </w:p>
    <w:p w:rsidR="00C42F9E" w:rsidRDefault="00111C2F" w:rsidP="00111C2F">
      <w:pPr>
        <w:pStyle w:val="Textoindependiente"/>
        <w:jc w:val="both"/>
      </w:pPr>
      <w:r w:rsidRPr="00111C2F">
        <w:t>The generator is based in several technologies</w:t>
      </w:r>
      <w:r w:rsidR="0008139D">
        <w:t xml:space="preserve"> and</w:t>
      </w:r>
      <w:r w:rsidRPr="00111C2F">
        <w:t xml:space="preserve"> is imperative to know how the generator was designed and his architecture for the code genration base in UML models.</w:t>
      </w:r>
    </w:p>
    <w:p w:rsidR="00111C2F" w:rsidRDefault="00DB63F3" w:rsidP="00111C2F">
      <w:pPr>
        <w:pStyle w:val="Ttulo2"/>
      </w:pPr>
      <w:r>
        <w:t xml:space="preserve">Eclipse </w:t>
      </w:r>
      <w:r w:rsidR="00111C2F" w:rsidRPr="00111C2F">
        <w:t>EMF - Open Architecture Ware 5</w:t>
      </w:r>
    </w:p>
    <w:p w:rsidR="00111C2F" w:rsidRDefault="00111C2F" w:rsidP="00111C2F"/>
    <w:p w:rsidR="00111C2F" w:rsidRDefault="00111C2F" w:rsidP="00111C2F">
      <w:pPr>
        <w:jc w:val="both"/>
      </w:pPr>
      <w:r>
        <w:t>The component code generator for Alma Common Software initially created before, was supported on Open Architecture Ware 4, since is a requirement have the code generator based</w:t>
      </w:r>
    </w:p>
    <w:p w:rsidR="00111C2F" w:rsidRDefault="00111C2F" w:rsidP="00111C2F">
      <w:pPr>
        <w:jc w:val="both"/>
      </w:pPr>
      <w:r>
        <w:t>on Open Architecture Ware 5, the previous work was migrated to oaW 5, this means that the code generator is based now on Eclipse Modeling Framework (EMF), mainly in Xtend and</w:t>
      </w:r>
      <w:r w:rsidR="0008139D">
        <w:t xml:space="preserve"> </w:t>
      </w:r>
      <w:r>
        <w:t>Xpand subprojects</w:t>
      </w:r>
      <w:r w:rsidR="0008139D">
        <w:t>, to know more about this, see the References section in this document</w:t>
      </w:r>
      <w:r>
        <w:t>.</w:t>
      </w:r>
    </w:p>
    <w:p w:rsidR="00111C2F" w:rsidRDefault="00111C2F" w:rsidP="00111C2F">
      <w:pPr>
        <w:jc w:val="both"/>
      </w:pPr>
    </w:p>
    <w:p w:rsidR="00111C2F" w:rsidRDefault="00111C2F" w:rsidP="00111C2F">
      <w:pPr>
        <w:jc w:val="both"/>
      </w:pPr>
      <w:r>
        <w:t>EMF supports many types of models like Ecore (EMF native models), UML2 models, or in this case meta-metamodels in XMI2.0 format. Actually the generator support a XMI2.0 meta-metamodels, mostly of this models are created and exported from MagicDraw UML Diagram Tool, MagicDraw generate the necessary XMI files for later generate the code components to be implemented by the final user. Is important to specify that the models needs a profile file, which defines the stereotypes for use in the generator, where they differentiate the many characteristics or custom features in the UML model.</w:t>
      </w:r>
    </w:p>
    <w:p w:rsidR="000B5C30" w:rsidRDefault="000B5C30" w:rsidP="00111C2F">
      <w:pPr>
        <w:jc w:val="both"/>
      </w:pPr>
    </w:p>
    <w:p w:rsidR="000B5C30" w:rsidRDefault="000B5C30" w:rsidP="000B5C30">
      <w:pPr>
        <w:pStyle w:val="Ttulo3"/>
      </w:pPr>
      <w:r>
        <w:t>Xtend/Xpand</w:t>
      </w:r>
    </w:p>
    <w:p w:rsidR="000B5C30" w:rsidRDefault="000B5C30" w:rsidP="000B5C30">
      <w:pPr>
        <w:jc w:val="both"/>
      </w:pPr>
    </w:p>
    <w:p w:rsidR="000B5C30" w:rsidRDefault="000B5C30" w:rsidP="000B5C30">
      <w:pPr>
        <w:jc w:val="both"/>
      </w:pPr>
      <w:r>
        <w:t>Since owA was migrated to EMF, the code generator is based on a mixture of EMF subpro-</w:t>
      </w:r>
    </w:p>
    <w:p w:rsidR="000B5C30" w:rsidRDefault="000B5C30" w:rsidP="000B5C30">
      <w:r>
        <w:t>jects(Xpand/Xtend/Xtext), the EMF subprojects which are used:</w:t>
      </w:r>
    </w:p>
    <w:p w:rsidR="000B5C30" w:rsidRDefault="000B5C30" w:rsidP="000B5C30">
      <w:pPr>
        <w:jc w:val="both"/>
      </w:pPr>
    </w:p>
    <w:p w:rsidR="000B5C30" w:rsidRDefault="000B5C30" w:rsidP="00251C8C">
      <w:r w:rsidRPr="00251C8C">
        <w:rPr>
          <w:b/>
        </w:rPr>
        <w:t>Xtend</w:t>
      </w:r>
      <w:r>
        <w:t>: provides the possibility to define rich libraries of independent operations and non-invasive</w:t>
      </w:r>
      <w:r w:rsidR="00251C8C">
        <w:t xml:space="preserve"> </w:t>
      </w:r>
      <w:r>
        <w:t>metamodel extensions based on either Java methods or oAW expressions.</w:t>
      </w:r>
      <w:r w:rsidR="00251C8C">
        <w:t xml:space="preserve"> Those libraries can be r</w:t>
      </w:r>
      <w:r>
        <w:t>eferenced from all other textual languages, that are based on the expressions framework, in this case Xpand.</w:t>
      </w:r>
    </w:p>
    <w:p w:rsidR="000B5C30" w:rsidRDefault="000B5C30" w:rsidP="00251C8C"/>
    <w:p w:rsidR="000B5C30" w:rsidRDefault="000B5C30" w:rsidP="00251C8C">
      <w:r w:rsidRPr="00251C8C">
        <w:rPr>
          <w:b/>
        </w:rPr>
        <w:t>Xpand</w:t>
      </w:r>
      <w:r>
        <w:t>: A programming language which allow to define the templates of the generator</w:t>
      </w:r>
      <w:r w:rsidR="00251C8C">
        <w:t xml:space="preserve"> </w:t>
      </w:r>
      <w:r>
        <w:t>and controll the output generation.</w:t>
      </w:r>
    </w:p>
    <w:p w:rsidR="00DB63F3" w:rsidRDefault="00DB63F3" w:rsidP="00251C8C"/>
    <w:p w:rsidR="00DB63F3" w:rsidRDefault="00DB63F3" w:rsidP="00791E81">
      <w:pPr>
        <w:pStyle w:val="Ttulo2"/>
      </w:pPr>
      <w:r>
        <w:t>Java</w:t>
      </w:r>
    </w:p>
    <w:p w:rsidR="00EC373A" w:rsidRDefault="00EC373A" w:rsidP="00EC373A"/>
    <w:p w:rsidR="00EC373A" w:rsidRDefault="00EC373A" w:rsidP="00EC373A">
      <w:r w:rsidRPr="00EC373A">
        <w:t>Since the project is supported by EMF, the generator was programmed in Java using the EMF API and librarys to process the UML model to generate the code, for this reason the generator can be executed in difer</w:t>
      </w:r>
      <w:r>
        <w:t xml:space="preserve">ent platforms using the Java VM. The Java version used is </w:t>
      </w:r>
      <w:r w:rsidRPr="00EC373A">
        <w:t>java version "1.6.0_21"</w:t>
      </w:r>
      <w:r>
        <w:t>.</w:t>
      </w:r>
    </w:p>
    <w:p w:rsidR="00B23CD5" w:rsidRDefault="00B23CD5" w:rsidP="00EC373A"/>
    <w:p w:rsidR="00B23CD5" w:rsidRDefault="00B23CD5">
      <w:pPr>
        <w:ind w:left="0"/>
      </w:pPr>
      <w:r>
        <w:br w:type="page"/>
      </w:r>
    </w:p>
    <w:p w:rsidR="00B23CD5" w:rsidRDefault="002B51CA" w:rsidP="00B23CD5">
      <w:pPr>
        <w:pStyle w:val="Ttulo1"/>
      </w:pPr>
      <w:r>
        <w:lastRenderedPageBreak/>
        <w:t>Desi</w:t>
      </w:r>
      <w:r w:rsidR="00B23CD5">
        <w:t>g</w:t>
      </w:r>
      <w:r>
        <w:t>n</w:t>
      </w:r>
      <w:r w:rsidR="00B23CD5">
        <w:t xml:space="preserve"> Overview</w:t>
      </w:r>
    </w:p>
    <w:p w:rsidR="002B51CA" w:rsidRDefault="005C68EB" w:rsidP="002B51CA">
      <w:pPr>
        <w:pStyle w:val="Ttulo2"/>
      </w:pPr>
      <w:r>
        <w:t>Overall Structure</w:t>
      </w:r>
    </w:p>
    <w:p w:rsidR="002B51CA" w:rsidRDefault="002B51CA" w:rsidP="002B51CA"/>
    <w:p w:rsidR="002B51CA" w:rsidRDefault="002B51CA" w:rsidP="00803AAD">
      <w:pPr>
        <w:jc w:val="both"/>
      </w:pPr>
      <w:r>
        <w:t xml:space="preserve">Since the generator is strongly based in Eclipse Modeling Framework the code of the project was designed following a common EMF structure. This structure is organized by packages for the future extensions, migrations or integrations with other projects related to the code generation. </w:t>
      </w:r>
    </w:p>
    <w:p w:rsidR="002B51CA" w:rsidRDefault="002B51CA" w:rsidP="00803AAD">
      <w:pPr>
        <w:jc w:val="both"/>
      </w:pPr>
    </w:p>
    <w:p w:rsidR="002B51CA" w:rsidRDefault="002B51CA" w:rsidP="00803AAD">
      <w:pPr>
        <w:jc w:val="both"/>
      </w:pPr>
      <w:r>
        <w:t xml:space="preserve">Some packages contains important non-java-files that controll the workflow of the model reading and code generation, also some of this files provide common functions developed to read </w:t>
      </w:r>
      <w:r w:rsidR="00803AAD">
        <w:t xml:space="preserve">UML </w:t>
      </w:r>
      <w:r>
        <w:t>features</w:t>
      </w:r>
      <w:r w:rsidR="00803AAD">
        <w:t xml:space="preserve"> such tags, artifacts, suppliers, manifestation, etc.</w:t>
      </w:r>
    </w:p>
    <w:p w:rsidR="00803AAD" w:rsidRDefault="00803AAD" w:rsidP="002B51CA"/>
    <w:p w:rsidR="00803AAD" w:rsidRDefault="00803AAD" w:rsidP="00BB4811">
      <w:pPr>
        <w:pStyle w:val="Ttulo3"/>
      </w:pPr>
      <w:r>
        <w:t>Workflow File Configuration</w:t>
      </w:r>
    </w:p>
    <w:p w:rsidR="00803AAD" w:rsidRDefault="00803AAD" w:rsidP="00803AAD"/>
    <w:p w:rsidR="00803AAD" w:rsidRDefault="00803AAD" w:rsidP="00803AAD">
      <w:pPr>
        <w:jc w:val="both"/>
      </w:pPr>
      <w:r>
        <w:t>The workflow, is a EMF XML configuration file that controll the workflow of the generator,</w:t>
      </w:r>
      <w:r w:rsidR="00565049">
        <w:t xml:space="preserve"> in which</w:t>
      </w:r>
      <w:r>
        <w:t xml:space="preserve"> where configured the paths of UML exported models, output folder, templates used, Java code beautifiers</w:t>
      </w:r>
      <w:r w:rsidR="00565049">
        <w:t xml:space="preserve"> which module to use,</w:t>
      </w:r>
      <w:r>
        <w:t xml:space="preserve"> and the package name definition for the generated code.</w:t>
      </w:r>
    </w:p>
    <w:p w:rsidR="00803AAD" w:rsidRDefault="00803AAD" w:rsidP="00803AAD">
      <w:pPr>
        <w:jc w:val="both"/>
      </w:pPr>
    </w:p>
    <w:p w:rsidR="00803AAD" w:rsidRDefault="00803AAD" w:rsidP="00803AAD">
      <w:pPr>
        <w:jc w:val="both"/>
      </w:pPr>
      <w:r>
        <w:t>The path of the model to generate, the ge</w:t>
      </w:r>
      <w:r w:rsidR="00565049">
        <w:t xml:space="preserve">nerated code output folder path, </w:t>
      </w:r>
      <w:r>
        <w:t xml:space="preserve">the UML profile file path </w:t>
      </w:r>
      <w:r w:rsidR="00565049">
        <w:t xml:space="preserve">and the module to use </w:t>
      </w:r>
      <w:r>
        <w:t>are specified using dynamic workflow propertys by ${myVariable} sintax.</w:t>
      </w:r>
    </w:p>
    <w:p w:rsidR="00803AAD" w:rsidRDefault="00803AAD" w:rsidP="00803AAD">
      <w:pPr>
        <w:jc w:val="both"/>
      </w:pPr>
    </w:p>
    <w:p w:rsidR="00803AAD" w:rsidRDefault="00895C93" w:rsidP="00803AAD">
      <w:pPr>
        <w:jc w:val="both"/>
      </w:pPr>
      <w:r w:rsidRPr="00895C93">
        <w:t>These properties are set by command line to the Java program, in which are set to the workflow file with a WorkflowRunner object using String HashMap (see the EMF reference in the References section in this document).</w:t>
      </w:r>
      <w:r>
        <w:t xml:space="preserve"> </w:t>
      </w:r>
      <w:r w:rsidR="00803AAD">
        <w:t xml:space="preserve"> </w:t>
      </w:r>
    </w:p>
    <w:p w:rsidR="00803AAD" w:rsidRDefault="00803AAD" w:rsidP="00803AAD">
      <w:pPr>
        <w:jc w:val="both"/>
      </w:pPr>
    </w:p>
    <w:p w:rsidR="00803AAD" w:rsidRDefault="00803AAD" w:rsidP="00803AAD">
      <w:pPr>
        <w:jc w:val="both"/>
      </w:pPr>
      <w:r>
        <w:t>Also the templates to use in the generation are specified in the configuration file as ’Workflow Components’</w:t>
      </w:r>
      <w:r w:rsidR="00A7067F">
        <w:t xml:space="preserve"> in which every UML element of the model is processed by this components which the template using functions and xtend/xpand programming language decide if generate the code using the template</w:t>
      </w:r>
      <w:r>
        <w:t>.</w:t>
      </w:r>
    </w:p>
    <w:p w:rsidR="00803AAD" w:rsidRDefault="00803AAD" w:rsidP="00803AAD"/>
    <w:p w:rsidR="00803AAD" w:rsidRDefault="00803AAD" w:rsidP="00803AAD">
      <w:r>
        <w:t xml:space="preserve">The </w:t>
      </w:r>
      <w:r w:rsidR="00F12599">
        <w:t xml:space="preserve">components of the workflow file </w:t>
      </w:r>
      <w:r>
        <w:t>must have defined :</w:t>
      </w:r>
    </w:p>
    <w:p w:rsidR="00803AAD" w:rsidRDefault="00803AAD" w:rsidP="00803AAD"/>
    <w:p w:rsidR="00803AAD" w:rsidRDefault="00D4599F" w:rsidP="00F12599">
      <w:pPr>
        <w:pStyle w:val="Prrafodelista"/>
        <w:numPr>
          <w:ilvl w:val="0"/>
          <w:numId w:val="5"/>
        </w:numPr>
      </w:pPr>
      <w:r w:rsidRPr="00F12599">
        <w:rPr>
          <w:b/>
        </w:rPr>
        <w:t>Output path</w:t>
      </w:r>
      <w:r w:rsidR="00803AAD">
        <w:t>: the output path for the generated file, this is specified by a global property in the workflow configuration as ${ouputFolderURI} property.</w:t>
      </w:r>
    </w:p>
    <w:p w:rsidR="00803AAD" w:rsidRDefault="00803AAD" w:rsidP="00803AAD"/>
    <w:p w:rsidR="00803AAD" w:rsidRDefault="00D4599F" w:rsidP="00F12599">
      <w:pPr>
        <w:pStyle w:val="Prrafodelista"/>
        <w:numPr>
          <w:ilvl w:val="0"/>
          <w:numId w:val="5"/>
        </w:numPr>
      </w:pPr>
      <w:r w:rsidRPr="00F12599">
        <w:rPr>
          <w:b/>
        </w:rPr>
        <w:t>UML profile</w:t>
      </w:r>
      <w:r w:rsidR="00803AAD">
        <w:t xml:space="preserve">: this is specified by a global property in the workflow configuration as ${profileFileURI} property, the generator only support maximum </w:t>
      </w:r>
      <w:r w:rsidR="00565049">
        <w:t>one profile file</w:t>
      </w:r>
      <w:r w:rsidR="00803AAD">
        <w:t>.</w:t>
      </w:r>
    </w:p>
    <w:p w:rsidR="00803AAD" w:rsidRDefault="00803AAD" w:rsidP="00803AAD"/>
    <w:p w:rsidR="00803AAD" w:rsidRDefault="00D4599F" w:rsidP="00F12599">
      <w:pPr>
        <w:pStyle w:val="Prrafodelista"/>
        <w:numPr>
          <w:ilvl w:val="0"/>
          <w:numId w:val="5"/>
        </w:numPr>
      </w:pPr>
      <w:r w:rsidRPr="00F12599">
        <w:rPr>
          <w:b/>
        </w:rPr>
        <w:t>Template</w:t>
      </w:r>
      <w:r w:rsidR="000C29D2">
        <w:t xml:space="preserve">: the template </w:t>
      </w:r>
      <w:r w:rsidR="00803AAD">
        <w:t>to use.</w:t>
      </w:r>
    </w:p>
    <w:p w:rsidR="00803AAD" w:rsidRDefault="00803AAD" w:rsidP="00A7233F">
      <w:pPr>
        <w:ind w:left="0"/>
      </w:pPr>
    </w:p>
    <w:p w:rsidR="00803AAD" w:rsidRDefault="00803AAD" w:rsidP="00F12599">
      <w:pPr>
        <w:pStyle w:val="Prrafodelista"/>
        <w:numPr>
          <w:ilvl w:val="0"/>
          <w:numId w:val="5"/>
        </w:numPr>
      </w:pPr>
      <w:r w:rsidRPr="00F12599">
        <w:rPr>
          <w:b/>
        </w:rPr>
        <w:t>File encoding</w:t>
      </w:r>
      <w:r>
        <w:t xml:space="preserve"> : by default </w:t>
      </w:r>
      <w:r w:rsidR="00F12599">
        <w:t xml:space="preserve">is </w:t>
      </w:r>
      <w:r>
        <w:t>UTF-8.</w:t>
      </w:r>
    </w:p>
    <w:p w:rsidR="00F12599" w:rsidRDefault="00F12599" w:rsidP="00803AAD"/>
    <w:p w:rsidR="00F12599" w:rsidRDefault="00F12599" w:rsidP="00F12599">
      <w:pPr>
        <w:pStyle w:val="Prrafodelista"/>
        <w:numPr>
          <w:ilvl w:val="0"/>
          <w:numId w:val="5"/>
        </w:numPr>
      </w:pPr>
      <w:r w:rsidRPr="00F12599">
        <w:rPr>
          <w:b/>
        </w:rPr>
        <w:t xml:space="preserve">A Global Variable named </w:t>
      </w:r>
      <w:r w:rsidRPr="00F12599">
        <w:rPr>
          <w:b/>
          <w:i/>
        </w:rPr>
        <w:t>ACSPackage</w:t>
      </w:r>
      <w:r>
        <w:t xml:space="preserve">: </w:t>
      </w:r>
      <w:r w:rsidR="00565049">
        <w:t>This is a global variable defined as ${acsPackage}, this is for choose the module or package of the model to use.</w:t>
      </w:r>
    </w:p>
    <w:p w:rsidR="00CC5FDD" w:rsidRDefault="00CC5FDD" w:rsidP="00CC5FDD">
      <w:pPr>
        <w:pStyle w:val="Prrafodelista"/>
      </w:pPr>
    </w:p>
    <w:p w:rsidR="00CC5FDD" w:rsidRDefault="00CC5FDD" w:rsidP="00CC5FDD">
      <w:r>
        <w:t xml:space="preserve">An example </w:t>
      </w:r>
      <w:r w:rsidRPr="00CC5FDD">
        <w:t>is the workflow component that generates the Makefile:</w:t>
      </w:r>
    </w:p>
    <w:p w:rsidR="00CC5FDD" w:rsidRDefault="00CC5FDD" w:rsidP="00CC5FDD"/>
    <w:p w:rsidR="00CC5FDD" w:rsidRPr="00CC5FDD" w:rsidRDefault="00CC5FDD" w:rsidP="00CC5FDD">
      <w:pPr>
        <w:pStyle w:val="Prrafodelista"/>
        <w:numPr>
          <w:ilvl w:val="1"/>
          <w:numId w:val="7"/>
        </w:numPr>
        <w:autoSpaceDE w:val="0"/>
        <w:autoSpaceDN w:val="0"/>
        <w:adjustRightInd w:val="0"/>
        <w:rPr>
          <w:rFonts w:ascii="Sans" w:hAnsi="Sans" w:cs="Sans"/>
          <w:sz w:val="16"/>
          <w:szCs w:val="16"/>
        </w:rPr>
      </w:pPr>
      <w:r w:rsidRPr="00CC5FDD">
        <w:rPr>
          <w:rFonts w:ascii="Sans" w:hAnsi="Sans" w:cs="Sans"/>
          <w:color w:val="800000"/>
          <w:sz w:val="16"/>
          <w:szCs w:val="16"/>
        </w:rPr>
        <w:t>&lt;!-- Makefile --&gt;</w:t>
      </w:r>
    </w:p>
    <w:p w:rsidR="00CC5FDD" w:rsidRPr="00CC5FDD" w:rsidRDefault="00CC5FDD" w:rsidP="00CC5FDD">
      <w:pPr>
        <w:pStyle w:val="Prrafodelista"/>
        <w:numPr>
          <w:ilvl w:val="1"/>
          <w:numId w:val="7"/>
        </w:numPr>
        <w:autoSpaceDE w:val="0"/>
        <w:autoSpaceDN w:val="0"/>
        <w:adjustRightInd w:val="0"/>
        <w:rPr>
          <w:rFonts w:ascii="Sans" w:hAnsi="Sans" w:cs="Sans"/>
          <w:sz w:val="16"/>
          <w:szCs w:val="16"/>
        </w:rPr>
      </w:pPr>
      <w:r w:rsidRPr="00CC5FDD">
        <w:rPr>
          <w:rFonts w:ascii="Sans" w:hAnsi="Sans" w:cs="Sans"/>
          <w:color w:val="000080"/>
          <w:sz w:val="16"/>
          <w:szCs w:val="16"/>
        </w:rPr>
        <w:t>&lt;component</w:t>
      </w:r>
      <w:r w:rsidRPr="00CC5FDD">
        <w:rPr>
          <w:rFonts w:ascii="Sans" w:hAnsi="Sans" w:cs="Sans"/>
          <w:color w:val="1A1A1A"/>
          <w:sz w:val="16"/>
          <w:szCs w:val="16"/>
        </w:rPr>
        <w:t xml:space="preserve"> </w:t>
      </w:r>
      <w:r w:rsidRPr="00CC5FDD">
        <w:rPr>
          <w:rFonts w:ascii="Sans" w:hAnsi="Sans" w:cs="Sans"/>
          <w:color w:val="000080"/>
          <w:sz w:val="16"/>
          <w:szCs w:val="16"/>
        </w:rPr>
        <w:t>id=</w:t>
      </w:r>
      <w:r w:rsidRPr="00CC5FDD">
        <w:rPr>
          <w:rFonts w:ascii="Sans" w:hAnsi="Sans" w:cs="Sans"/>
          <w:color w:val="008000"/>
          <w:sz w:val="16"/>
          <w:szCs w:val="16"/>
        </w:rPr>
        <w:t>"ACS_Makefile"</w:t>
      </w:r>
      <w:r w:rsidRPr="00CC5FDD">
        <w:rPr>
          <w:rFonts w:ascii="Sans" w:hAnsi="Sans" w:cs="Sans"/>
          <w:color w:val="1A1A1A"/>
          <w:sz w:val="16"/>
          <w:szCs w:val="16"/>
        </w:rPr>
        <w:t xml:space="preserve"> </w:t>
      </w:r>
      <w:r w:rsidRPr="00CC5FDD">
        <w:rPr>
          <w:rFonts w:ascii="Sans" w:hAnsi="Sans" w:cs="Sans"/>
          <w:color w:val="000080"/>
          <w:sz w:val="16"/>
          <w:szCs w:val="16"/>
        </w:rPr>
        <w:t>class=</w:t>
      </w:r>
      <w:r w:rsidRPr="00CC5FDD">
        <w:rPr>
          <w:rFonts w:ascii="Sans" w:hAnsi="Sans" w:cs="Sans"/>
          <w:color w:val="008000"/>
          <w:sz w:val="16"/>
          <w:szCs w:val="16"/>
        </w:rPr>
        <w:t>"org.eclipse.xpand2.Generator"</w:t>
      </w:r>
      <w:r w:rsidRPr="00CC5FDD">
        <w:rPr>
          <w:rFonts w:ascii="Sans" w:hAnsi="Sans" w:cs="Sans"/>
          <w:color w:val="1A1A1A"/>
          <w:sz w:val="16"/>
          <w:szCs w:val="16"/>
        </w:rPr>
        <w:t xml:space="preserve"> </w:t>
      </w:r>
      <w:r w:rsidRPr="00CC5FDD">
        <w:rPr>
          <w:rFonts w:ascii="Sans" w:hAnsi="Sans" w:cs="Sans"/>
          <w:color w:val="000080"/>
          <w:sz w:val="16"/>
          <w:szCs w:val="16"/>
        </w:rPr>
        <w:t>skipOnErrors=</w:t>
      </w:r>
      <w:r w:rsidRPr="00CC5FDD">
        <w:rPr>
          <w:rFonts w:ascii="Sans" w:hAnsi="Sans" w:cs="Sans"/>
          <w:color w:val="008000"/>
          <w:sz w:val="16"/>
          <w:szCs w:val="16"/>
        </w:rPr>
        <w:t>"true"</w:t>
      </w:r>
      <w:r w:rsidRPr="00CC5FDD">
        <w:rPr>
          <w:rFonts w:ascii="Sans" w:hAnsi="Sans" w:cs="Sans"/>
          <w:color w:val="000080"/>
          <w:sz w:val="16"/>
          <w:szCs w:val="16"/>
        </w:rPr>
        <w:t>&gt;</w:t>
      </w:r>
    </w:p>
    <w:p w:rsidR="00CC5FDD" w:rsidRPr="00CC5FDD" w:rsidRDefault="00CC5FDD" w:rsidP="00CC5FDD">
      <w:pPr>
        <w:pStyle w:val="Prrafodelista"/>
        <w:numPr>
          <w:ilvl w:val="1"/>
          <w:numId w:val="7"/>
        </w:numPr>
        <w:autoSpaceDE w:val="0"/>
        <w:autoSpaceDN w:val="0"/>
        <w:adjustRightInd w:val="0"/>
        <w:rPr>
          <w:rFonts w:ascii="Sans" w:hAnsi="Sans" w:cs="Sans"/>
          <w:sz w:val="16"/>
          <w:szCs w:val="16"/>
        </w:rPr>
      </w:pPr>
      <w:r w:rsidRPr="00CC5FDD">
        <w:rPr>
          <w:rFonts w:ascii="Sans" w:hAnsi="Sans" w:cs="Sans"/>
          <w:color w:val="000080"/>
          <w:sz w:val="16"/>
          <w:szCs w:val="16"/>
        </w:rPr>
        <w:t>&lt;fileEncoding</w:t>
      </w:r>
      <w:r w:rsidRPr="00CC5FDD">
        <w:rPr>
          <w:rFonts w:ascii="Sans" w:hAnsi="Sans" w:cs="Sans"/>
          <w:color w:val="1A1A1A"/>
          <w:sz w:val="16"/>
          <w:szCs w:val="16"/>
        </w:rPr>
        <w:t xml:space="preserve"> </w:t>
      </w:r>
      <w:r w:rsidRPr="00CC5FDD">
        <w:rPr>
          <w:rFonts w:ascii="Sans" w:hAnsi="Sans" w:cs="Sans"/>
          <w:color w:val="000080"/>
          <w:sz w:val="16"/>
          <w:szCs w:val="16"/>
        </w:rPr>
        <w:t>value=</w:t>
      </w:r>
      <w:r w:rsidRPr="00CC5FDD">
        <w:rPr>
          <w:rFonts w:ascii="Sans" w:hAnsi="Sans" w:cs="Sans"/>
          <w:color w:val="008000"/>
          <w:sz w:val="16"/>
          <w:szCs w:val="16"/>
        </w:rPr>
        <w:t>"UTF-8"</w:t>
      </w:r>
      <w:r w:rsidRPr="00CC5FDD">
        <w:rPr>
          <w:rFonts w:ascii="Sans" w:hAnsi="Sans" w:cs="Sans"/>
          <w:color w:val="1A1A1A"/>
          <w:sz w:val="16"/>
          <w:szCs w:val="16"/>
        </w:rPr>
        <w:t xml:space="preserve"> </w:t>
      </w:r>
      <w:r w:rsidRPr="00CC5FDD">
        <w:rPr>
          <w:rFonts w:ascii="Sans" w:hAnsi="Sans" w:cs="Sans"/>
          <w:color w:val="000080"/>
          <w:sz w:val="16"/>
          <w:szCs w:val="16"/>
        </w:rPr>
        <w:t>/&gt;</w:t>
      </w:r>
    </w:p>
    <w:p w:rsidR="00CC5FDD" w:rsidRPr="00CC5FDD" w:rsidRDefault="00CC5FDD" w:rsidP="00CC5FDD">
      <w:pPr>
        <w:pStyle w:val="Prrafodelista"/>
        <w:numPr>
          <w:ilvl w:val="1"/>
          <w:numId w:val="7"/>
        </w:numPr>
        <w:autoSpaceDE w:val="0"/>
        <w:autoSpaceDN w:val="0"/>
        <w:adjustRightInd w:val="0"/>
        <w:rPr>
          <w:rFonts w:ascii="Sans" w:hAnsi="Sans" w:cs="Sans"/>
          <w:sz w:val="16"/>
          <w:szCs w:val="16"/>
        </w:rPr>
      </w:pPr>
      <w:r w:rsidRPr="00CC5FDD">
        <w:rPr>
          <w:rFonts w:ascii="Sans" w:hAnsi="Sans" w:cs="Sans"/>
          <w:color w:val="000080"/>
          <w:sz w:val="16"/>
          <w:szCs w:val="16"/>
        </w:rPr>
        <w:t>&lt;metaModel</w:t>
      </w:r>
      <w:r w:rsidRPr="00CC5FDD">
        <w:rPr>
          <w:rFonts w:ascii="Sans" w:hAnsi="Sans" w:cs="Sans"/>
          <w:color w:val="1A1A1A"/>
          <w:sz w:val="16"/>
          <w:szCs w:val="16"/>
        </w:rPr>
        <w:t xml:space="preserve"> </w:t>
      </w:r>
      <w:r w:rsidRPr="00CC5FDD">
        <w:rPr>
          <w:rFonts w:ascii="Sans" w:hAnsi="Sans" w:cs="Sans"/>
          <w:color w:val="000080"/>
          <w:sz w:val="16"/>
          <w:szCs w:val="16"/>
        </w:rPr>
        <w:t>idRef=</w:t>
      </w:r>
      <w:r w:rsidRPr="00CC5FDD">
        <w:rPr>
          <w:rFonts w:ascii="Sans" w:hAnsi="Sans" w:cs="Sans"/>
          <w:color w:val="008000"/>
          <w:sz w:val="16"/>
          <w:szCs w:val="16"/>
        </w:rPr>
        <w:t>"default_profile"</w:t>
      </w:r>
      <w:r w:rsidRPr="00CC5FDD">
        <w:rPr>
          <w:rFonts w:ascii="Sans" w:hAnsi="Sans" w:cs="Sans"/>
          <w:color w:val="000080"/>
          <w:sz w:val="16"/>
          <w:szCs w:val="16"/>
        </w:rPr>
        <w:t>/&gt;</w:t>
      </w:r>
    </w:p>
    <w:p w:rsidR="00CC5FDD" w:rsidRPr="00CC5FDD" w:rsidRDefault="00CC5FDD" w:rsidP="00CC5FDD">
      <w:pPr>
        <w:pStyle w:val="Prrafodelista"/>
        <w:numPr>
          <w:ilvl w:val="1"/>
          <w:numId w:val="7"/>
        </w:numPr>
        <w:autoSpaceDE w:val="0"/>
        <w:autoSpaceDN w:val="0"/>
        <w:adjustRightInd w:val="0"/>
        <w:rPr>
          <w:rFonts w:ascii="Sans" w:hAnsi="Sans" w:cs="Sans"/>
          <w:sz w:val="16"/>
          <w:szCs w:val="16"/>
        </w:rPr>
      </w:pPr>
      <w:r w:rsidRPr="00CC5FDD">
        <w:rPr>
          <w:rFonts w:ascii="Sans" w:hAnsi="Sans" w:cs="Sans"/>
          <w:color w:val="000080"/>
          <w:sz w:val="16"/>
          <w:szCs w:val="16"/>
        </w:rPr>
        <w:t>&lt;genPath</w:t>
      </w:r>
      <w:r w:rsidRPr="00CC5FDD">
        <w:rPr>
          <w:rFonts w:ascii="Sans" w:hAnsi="Sans" w:cs="Sans"/>
          <w:color w:val="1A1A1A"/>
          <w:sz w:val="16"/>
          <w:szCs w:val="16"/>
        </w:rPr>
        <w:t xml:space="preserve"> </w:t>
      </w:r>
      <w:r w:rsidRPr="00CC5FDD">
        <w:rPr>
          <w:rFonts w:ascii="Sans" w:hAnsi="Sans" w:cs="Sans"/>
          <w:color w:val="000080"/>
          <w:sz w:val="16"/>
          <w:szCs w:val="16"/>
        </w:rPr>
        <w:t>value=</w:t>
      </w:r>
      <w:r w:rsidRPr="00CC5FDD">
        <w:rPr>
          <w:rFonts w:ascii="Sans" w:hAnsi="Sans" w:cs="Sans"/>
          <w:color w:val="008000"/>
          <w:sz w:val="16"/>
          <w:szCs w:val="16"/>
        </w:rPr>
        <w:t>"${ouputFolderURI}"</w:t>
      </w:r>
      <w:r w:rsidRPr="00CC5FDD">
        <w:rPr>
          <w:rFonts w:ascii="Sans" w:hAnsi="Sans" w:cs="Sans"/>
          <w:color w:val="000080"/>
          <w:sz w:val="16"/>
          <w:szCs w:val="16"/>
        </w:rPr>
        <w:t>/&gt;</w:t>
      </w:r>
    </w:p>
    <w:p w:rsidR="00CC5FDD" w:rsidRPr="00CC5FDD" w:rsidRDefault="00CC5FDD" w:rsidP="00CC5FDD">
      <w:pPr>
        <w:pStyle w:val="Prrafodelista"/>
        <w:numPr>
          <w:ilvl w:val="1"/>
          <w:numId w:val="7"/>
        </w:numPr>
        <w:autoSpaceDE w:val="0"/>
        <w:autoSpaceDN w:val="0"/>
        <w:adjustRightInd w:val="0"/>
        <w:rPr>
          <w:rFonts w:ascii="Sans" w:hAnsi="Sans" w:cs="Sans"/>
          <w:sz w:val="16"/>
          <w:szCs w:val="16"/>
        </w:rPr>
      </w:pPr>
      <w:r w:rsidRPr="00CC5FDD">
        <w:rPr>
          <w:rFonts w:ascii="Sans" w:hAnsi="Sans" w:cs="Sans"/>
          <w:color w:val="000080"/>
          <w:sz w:val="16"/>
          <w:szCs w:val="16"/>
        </w:rPr>
        <w:t>&lt;expand</w:t>
      </w:r>
      <w:r w:rsidRPr="00CC5FDD">
        <w:rPr>
          <w:rFonts w:ascii="Sans" w:hAnsi="Sans" w:cs="Sans"/>
          <w:color w:val="1A1A1A"/>
          <w:sz w:val="16"/>
          <w:szCs w:val="16"/>
        </w:rPr>
        <w:t xml:space="preserve"> </w:t>
      </w:r>
      <w:r w:rsidRPr="00CC5FDD">
        <w:rPr>
          <w:rFonts w:ascii="Sans" w:hAnsi="Sans" w:cs="Sans"/>
          <w:color w:val="000080"/>
          <w:sz w:val="16"/>
          <w:szCs w:val="16"/>
        </w:rPr>
        <w:t>value=</w:t>
      </w:r>
      <w:r w:rsidRPr="00CC5FDD">
        <w:rPr>
          <w:rFonts w:ascii="Sans" w:hAnsi="Sans" w:cs="Sans"/>
          <w:color w:val="008000"/>
          <w:sz w:val="16"/>
          <w:szCs w:val="16"/>
        </w:rPr>
        <w:t>"templates::common::ACSMakefile::Root FOR model"</w:t>
      </w:r>
      <w:r w:rsidRPr="00CC5FDD">
        <w:rPr>
          <w:rFonts w:ascii="Sans" w:hAnsi="Sans" w:cs="Sans"/>
          <w:color w:val="000080"/>
          <w:sz w:val="16"/>
          <w:szCs w:val="16"/>
        </w:rPr>
        <w:t>/&gt;</w:t>
      </w:r>
    </w:p>
    <w:p w:rsidR="00CC5FDD" w:rsidRPr="00CC5FDD" w:rsidRDefault="00CC5FDD" w:rsidP="00CC5FDD">
      <w:pPr>
        <w:pStyle w:val="Prrafodelista"/>
        <w:numPr>
          <w:ilvl w:val="1"/>
          <w:numId w:val="7"/>
        </w:numPr>
        <w:autoSpaceDE w:val="0"/>
        <w:autoSpaceDN w:val="0"/>
        <w:adjustRightInd w:val="0"/>
        <w:rPr>
          <w:rFonts w:ascii="Sans" w:hAnsi="Sans" w:cs="Sans"/>
          <w:sz w:val="16"/>
          <w:szCs w:val="16"/>
        </w:rPr>
      </w:pPr>
      <w:r w:rsidRPr="00CC5FDD">
        <w:rPr>
          <w:rFonts w:ascii="Sans" w:hAnsi="Sans" w:cs="Sans"/>
          <w:color w:val="000080"/>
          <w:sz w:val="16"/>
          <w:szCs w:val="16"/>
        </w:rPr>
        <w:t>&lt;globalVarDef</w:t>
      </w:r>
      <w:r w:rsidRPr="00CC5FDD">
        <w:rPr>
          <w:rFonts w:ascii="Sans" w:hAnsi="Sans" w:cs="Sans"/>
          <w:color w:val="1A1A1A"/>
          <w:sz w:val="16"/>
          <w:szCs w:val="16"/>
        </w:rPr>
        <w:t xml:space="preserve"> </w:t>
      </w:r>
      <w:r w:rsidRPr="00CC5FDD">
        <w:rPr>
          <w:rFonts w:ascii="Sans" w:hAnsi="Sans" w:cs="Sans"/>
          <w:color w:val="000080"/>
          <w:sz w:val="16"/>
          <w:szCs w:val="16"/>
        </w:rPr>
        <w:t>name=</w:t>
      </w:r>
      <w:r w:rsidRPr="00CC5FDD">
        <w:rPr>
          <w:rFonts w:ascii="Sans" w:hAnsi="Sans" w:cs="Sans"/>
          <w:color w:val="008000"/>
          <w:sz w:val="16"/>
          <w:szCs w:val="16"/>
        </w:rPr>
        <w:t>"ACSPackage"</w:t>
      </w:r>
      <w:r w:rsidRPr="00CC5FDD">
        <w:rPr>
          <w:rFonts w:ascii="Sans" w:hAnsi="Sans" w:cs="Sans"/>
          <w:color w:val="1A1A1A"/>
          <w:sz w:val="16"/>
          <w:szCs w:val="16"/>
        </w:rPr>
        <w:t xml:space="preserve"> </w:t>
      </w:r>
      <w:r w:rsidRPr="00CC5FDD">
        <w:rPr>
          <w:rFonts w:ascii="Sans" w:hAnsi="Sans" w:cs="Sans"/>
          <w:color w:val="000080"/>
          <w:sz w:val="16"/>
          <w:szCs w:val="16"/>
        </w:rPr>
        <w:t>value=</w:t>
      </w:r>
      <w:r w:rsidRPr="00CC5FDD">
        <w:rPr>
          <w:rFonts w:ascii="Sans" w:hAnsi="Sans" w:cs="Sans"/>
          <w:color w:val="008000"/>
          <w:sz w:val="16"/>
          <w:szCs w:val="16"/>
        </w:rPr>
        <w:t>"'${acsPackage}'"</w:t>
      </w:r>
      <w:r w:rsidRPr="00CC5FDD">
        <w:rPr>
          <w:rFonts w:ascii="Sans" w:hAnsi="Sans" w:cs="Sans"/>
          <w:color w:val="000080"/>
          <w:sz w:val="16"/>
          <w:szCs w:val="16"/>
        </w:rPr>
        <w:t>/&gt;</w:t>
      </w:r>
    </w:p>
    <w:p w:rsidR="00CC5FDD" w:rsidRPr="00A7233F" w:rsidRDefault="00CC5FDD" w:rsidP="00CC5FDD">
      <w:pPr>
        <w:pStyle w:val="Prrafodelista"/>
        <w:numPr>
          <w:ilvl w:val="1"/>
          <w:numId w:val="7"/>
        </w:numPr>
      </w:pPr>
      <w:r w:rsidRPr="00CC5FDD">
        <w:rPr>
          <w:rFonts w:ascii="Sans" w:hAnsi="Sans" w:cs="Sans"/>
          <w:color w:val="000080"/>
          <w:sz w:val="16"/>
          <w:szCs w:val="16"/>
        </w:rPr>
        <w:t>&lt;/component&gt;</w:t>
      </w:r>
    </w:p>
    <w:p w:rsidR="00A7233F" w:rsidRDefault="00A7233F" w:rsidP="00A7233F">
      <w:pPr>
        <w:pStyle w:val="Prrafodelista"/>
        <w:ind w:left="1440"/>
        <w:rPr>
          <w:rFonts w:ascii="Sans" w:hAnsi="Sans" w:cs="Sans"/>
          <w:color w:val="000080"/>
          <w:sz w:val="16"/>
          <w:szCs w:val="16"/>
        </w:rPr>
      </w:pPr>
    </w:p>
    <w:p w:rsidR="00CC5FDD" w:rsidRDefault="00CC5FDD" w:rsidP="00A7233F">
      <w:pPr>
        <w:pStyle w:val="Prrafodelista"/>
        <w:numPr>
          <w:ilvl w:val="0"/>
          <w:numId w:val="8"/>
        </w:numPr>
      </w:pPr>
      <w:r>
        <w:t>Comment</w:t>
      </w:r>
    </w:p>
    <w:p w:rsidR="00CC5FDD" w:rsidRDefault="00CC5FDD" w:rsidP="00A7233F">
      <w:pPr>
        <w:pStyle w:val="Prrafodelista"/>
        <w:numPr>
          <w:ilvl w:val="0"/>
          <w:numId w:val="8"/>
        </w:numPr>
      </w:pPr>
      <w:r>
        <w:t xml:space="preserve">Define the component id, the a internal EMF class for the template processing, </w:t>
      </w:r>
      <w:r w:rsidR="000F1AF8">
        <w:t xml:space="preserve">skipOnErrors </w:t>
      </w:r>
      <w:r w:rsidR="000F1AF8" w:rsidRPr="000F1AF8">
        <w:t>skip code generation when the preceding model verification finds errors</w:t>
      </w:r>
      <w:r w:rsidR="000F1AF8">
        <w:t xml:space="preserve"> or error in the workflow</w:t>
      </w:r>
      <w:r w:rsidR="000F1AF8" w:rsidRPr="000F1AF8">
        <w:t>.</w:t>
      </w:r>
    </w:p>
    <w:p w:rsidR="000F1AF8" w:rsidRDefault="000F1AF8" w:rsidP="00A7233F">
      <w:pPr>
        <w:pStyle w:val="Prrafodelista"/>
        <w:numPr>
          <w:ilvl w:val="0"/>
          <w:numId w:val="8"/>
        </w:numPr>
      </w:pPr>
      <w:r>
        <w:lastRenderedPageBreak/>
        <w:t>File encoding</w:t>
      </w:r>
    </w:p>
    <w:p w:rsidR="000F1AF8" w:rsidRDefault="000F1AF8" w:rsidP="00A7233F">
      <w:pPr>
        <w:pStyle w:val="Prrafodelista"/>
        <w:numPr>
          <w:ilvl w:val="0"/>
          <w:numId w:val="8"/>
        </w:numPr>
      </w:pPr>
      <w:r>
        <w:t xml:space="preserve">The metamodel to use, is the profile to use that have the metamodels and stereotypes, this is defined only once in the workflow file with a dynamic property and has to be </w:t>
      </w:r>
      <w:r w:rsidR="00A7233F">
        <w:t xml:space="preserve">referenced </w:t>
      </w:r>
      <w:r>
        <w:t>by all components.</w:t>
      </w:r>
    </w:p>
    <w:p w:rsidR="000F1AF8" w:rsidRDefault="000F1AF8" w:rsidP="00A7233F">
      <w:pPr>
        <w:pStyle w:val="Prrafodelista"/>
        <w:numPr>
          <w:ilvl w:val="0"/>
          <w:numId w:val="8"/>
        </w:numPr>
      </w:pPr>
      <w:r>
        <w:t>The ouput folder for the code generated by the template that is using the component.</w:t>
      </w:r>
    </w:p>
    <w:p w:rsidR="000F1AF8" w:rsidRDefault="00A7233F" w:rsidP="00A7233F">
      <w:pPr>
        <w:pStyle w:val="Prrafodelista"/>
        <w:numPr>
          <w:ilvl w:val="0"/>
          <w:numId w:val="8"/>
        </w:numPr>
      </w:pPr>
      <w:r>
        <w:t xml:space="preserve">Is the internal path of the template ACSMakefile in templates/common/ for the </w:t>
      </w:r>
      <w:r w:rsidRPr="00A7233F">
        <w:rPr>
          <w:i/>
        </w:rPr>
        <w:t>model</w:t>
      </w:r>
      <w:r>
        <w:t xml:space="preserve"> which is the model file and is defined only once in the workflow file with a dynamic property and has to be referenced by all components.</w:t>
      </w:r>
    </w:p>
    <w:p w:rsidR="00A7233F" w:rsidRDefault="00A7233F" w:rsidP="00A7233F">
      <w:pPr>
        <w:pStyle w:val="Prrafodelista"/>
        <w:numPr>
          <w:ilvl w:val="0"/>
          <w:numId w:val="8"/>
        </w:numPr>
      </w:pPr>
      <w:r>
        <w:t>By a property the module of the model to use is defined, and the ACSMakefile template would know which module to process.</w:t>
      </w:r>
    </w:p>
    <w:p w:rsidR="00AE7D1F" w:rsidRDefault="00AE7D1F" w:rsidP="00AE7D1F"/>
    <w:p w:rsidR="00AE7D1F" w:rsidRDefault="00AE7D1F" w:rsidP="008B198A">
      <w:pPr>
        <w:jc w:val="both"/>
      </w:pPr>
      <w:r>
        <w:t>The component definition in the workflow file will be always the same, only the template specification and the component id has to be differents.</w:t>
      </w:r>
    </w:p>
    <w:p w:rsidR="00AE7D1F" w:rsidRDefault="00AE7D1F" w:rsidP="00AE7D1F"/>
    <w:p w:rsidR="00AE7D1F" w:rsidRDefault="00AE7D1F" w:rsidP="008B198A">
      <w:pPr>
        <w:jc w:val="both"/>
      </w:pPr>
      <w:r>
        <w:t>In the project, exists three workflow files, a Java, C++ and Python. Python and C++ workflow</w:t>
      </w:r>
      <w:r w:rsidR="008B198A">
        <w:t xml:space="preserve"> </w:t>
      </w:r>
      <w:r>
        <w:t xml:space="preserve">files are ready to be implemented, for </w:t>
      </w:r>
      <w:r w:rsidR="00A67C47">
        <w:t xml:space="preserve">now </w:t>
      </w:r>
      <w:r>
        <w:t>only</w:t>
      </w:r>
      <w:r w:rsidR="00A67C47">
        <w:t xml:space="preserve"> the</w:t>
      </w:r>
      <w:r>
        <w:t xml:space="preserve"> Java workflow</w:t>
      </w:r>
      <w:r w:rsidR="00A67C47">
        <w:t xml:space="preserve"> named </w:t>
      </w:r>
      <w:r w:rsidR="00A67C47" w:rsidRPr="00A67C47">
        <w:rPr>
          <w:i/>
        </w:rPr>
        <w:t>JavaWorkflow.mwe</w:t>
      </w:r>
      <w:r w:rsidR="00A67C47">
        <w:t xml:space="preserve"> </w:t>
      </w:r>
      <w:r>
        <w:t>is full implemented for the generator.</w:t>
      </w:r>
    </w:p>
    <w:p w:rsidR="00AE7D1F" w:rsidRDefault="00AE7D1F" w:rsidP="00A67C47">
      <w:pPr>
        <w:jc w:val="both"/>
      </w:pPr>
    </w:p>
    <w:p w:rsidR="00AE7D1F" w:rsidRDefault="00A67C47" w:rsidP="00A67C47">
      <w:pPr>
        <w:jc w:val="both"/>
      </w:pPr>
      <w:r>
        <w:t>The workflow file is based in EMF</w:t>
      </w:r>
      <w:r w:rsidR="00AE7D1F">
        <w:t>, this means that the file presents many changes from</w:t>
      </w:r>
      <w:r>
        <w:t xml:space="preserve"> </w:t>
      </w:r>
      <w:r w:rsidR="00AE7D1F">
        <w:t xml:space="preserve">his previous version. </w:t>
      </w:r>
    </w:p>
    <w:p w:rsidR="00E67395" w:rsidRDefault="00E67395" w:rsidP="00A67C47">
      <w:pPr>
        <w:jc w:val="both"/>
      </w:pPr>
    </w:p>
    <w:p w:rsidR="00E67395" w:rsidRDefault="00E67395" w:rsidP="00E67395">
      <w:pPr>
        <w:pStyle w:val="Ttulo3"/>
      </w:pPr>
      <w:r>
        <w:t>Template files</w:t>
      </w:r>
    </w:p>
    <w:p w:rsidR="00E67395" w:rsidRDefault="00E67395" w:rsidP="00E67395"/>
    <w:p w:rsidR="00E67395" w:rsidRDefault="00E67395" w:rsidP="008B198A">
      <w:pPr>
        <w:jc w:val="both"/>
      </w:pPr>
      <w:r>
        <w:t>Template files controll the output code generation. Each element in the UML model is analyzed</w:t>
      </w:r>
      <w:r w:rsidR="008B198A">
        <w:t xml:space="preserve"> </w:t>
      </w:r>
      <w:r>
        <w:t>by the template file, the template check the stereotype and the type of the UML element and decide if  the UML has to be generated as a speceific code. These files are based in the Xpand programming language [4].</w:t>
      </w:r>
    </w:p>
    <w:p w:rsidR="00E67395" w:rsidRDefault="00E67395" w:rsidP="00E67395"/>
    <w:p w:rsidR="00D52D4D" w:rsidRDefault="00D52D4D" w:rsidP="008B198A">
      <w:pPr>
        <w:jc w:val="both"/>
      </w:pPr>
      <w:r>
        <w:t>The templates use a custom function to process in a clean way the model, these functions are developed as a xtend to be used by all templates file.</w:t>
      </w:r>
    </w:p>
    <w:p w:rsidR="00D52D4D" w:rsidRDefault="00D52D4D" w:rsidP="00E67395"/>
    <w:p w:rsidR="00D52D4D" w:rsidRDefault="00D52D4D" w:rsidP="00E67395">
      <w:r>
        <w:t>An example is the ACSComponent.xpt template file:</w:t>
      </w:r>
    </w:p>
    <w:p w:rsidR="00D52D4D" w:rsidRDefault="00D52D4D" w:rsidP="00E67395"/>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IMPORT</w:t>
      </w:r>
      <w:r w:rsidRPr="00E27771">
        <w:rPr>
          <w:rFonts w:ascii="Sans" w:hAnsi="Sans" w:cs="Sans"/>
          <w:color w:val="1A1A1A"/>
          <w:sz w:val="16"/>
          <w:szCs w:val="16"/>
        </w:rPr>
        <w:t xml:space="preserve"> </w:t>
      </w:r>
      <w:r w:rsidRPr="00E27771">
        <w:rPr>
          <w:rFonts w:ascii="Sans" w:hAnsi="Sans" w:cs="Sans"/>
          <w:color w:val="000000"/>
          <w:sz w:val="16"/>
          <w:szCs w:val="16"/>
        </w:rPr>
        <w:t>uml»</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EXTENSION</w:t>
      </w:r>
      <w:r w:rsidRPr="00E27771">
        <w:rPr>
          <w:rFonts w:ascii="Sans" w:hAnsi="Sans" w:cs="Sans"/>
          <w:color w:val="1A1A1A"/>
          <w:sz w:val="16"/>
          <w:szCs w:val="16"/>
        </w:rPr>
        <w:t xml:space="preserve"> </w:t>
      </w:r>
      <w:r w:rsidRPr="00E27771">
        <w:rPr>
          <w:rFonts w:ascii="Sans" w:hAnsi="Sans" w:cs="Sans"/>
          <w:color w:val="000000"/>
          <w:sz w:val="16"/>
          <w:szCs w:val="16"/>
        </w:rPr>
        <w:t>templates::util::common»</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EXTENSION</w:t>
      </w:r>
      <w:r w:rsidRPr="00E27771">
        <w:rPr>
          <w:rFonts w:ascii="Sans" w:hAnsi="Sans" w:cs="Sans"/>
          <w:color w:val="1A1A1A"/>
          <w:sz w:val="16"/>
          <w:szCs w:val="16"/>
        </w:rPr>
        <w:t xml:space="preserve"> </w:t>
      </w:r>
      <w:r w:rsidRPr="00E27771">
        <w:rPr>
          <w:rFonts w:ascii="Sans" w:hAnsi="Sans" w:cs="Sans"/>
          <w:color w:val="000000"/>
          <w:sz w:val="16"/>
          <w:szCs w:val="16"/>
        </w:rPr>
        <w:t>templates::util::java»</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DEFINE</w:t>
      </w:r>
      <w:r w:rsidRPr="00E27771">
        <w:rPr>
          <w:rFonts w:ascii="Sans" w:hAnsi="Sans" w:cs="Sans"/>
          <w:color w:val="1A1A1A"/>
          <w:sz w:val="16"/>
          <w:szCs w:val="16"/>
        </w:rPr>
        <w:t xml:space="preserve"> </w:t>
      </w:r>
      <w:r w:rsidRPr="00E27771">
        <w:rPr>
          <w:rFonts w:ascii="Sans" w:hAnsi="Sans" w:cs="Sans"/>
          <w:color w:val="000000"/>
          <w:sz w:val="16"/>
          <w:szCs w:val="16"/>
        </w:rPr>
        <w:t>Root</w:t>
      </w:r>
      <w:r w:rsidRPr="00E27771">
        <w:rPr>
          <w:rFonts w:ascii="Sans" w:hAnsi="Sans" w:cs="Sans"/>
          <w:color w:val="1A1A1A"/>
          <w:sz w:val="16"/>
          <w:szCs w:val="16"/>
        </w:rPr>
        <w:t xml:space="preserve"> </w:t>
      </w:r>
      <w:r w:rsidRPr="00E27771">
        <w:rPr>
          <w:rFonts w:ascii="Sans" w:hAnsi="Sans" w:cs="Sans"/>
          <w:b/>
          <w:bCs/>
          <w:color w:val="7F0055"/>
          <w:sz w:val="16"/>
          <w:szCs w:val="16"/>
        </w:rPr>
        <w:t>FOR</w:t>
      </w:r>
      <w:r w:rsidRPr="00E27771">
        <w:rPr>
          <w:rFonts w:ascii="Sans" w:hAnsi="Sans" w:cs="Sans"/>
          <w:color w:val="1A1A1A"/>
          <w:sz w:val="16"/>
          <w:szCs w:val="16"/>
        </w:rPr>
        <w:t xml:space="preserve"> </w:t>
      </w:r>
      <w:r w:rsidRPr="00E27771">
        <w:rPr>
          <w:rFonts w:ascii="Sans" w:hAnsi="Sans" w:cs="Sans"/>
          <w:color w:val="000000"/>
          <w:sz w:val="16"/>
          <w:szCs w:val="16"/>
        </w:rPr>
        <w:t>uml::Model»</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FOREACH</w:t>
      </w:r>
      <w:r w:rsidRPr="00E27771">
        <w:rPr>
          <w:rFonts w:ascii="Sans" w:hAnsi="Sans" w:cs="Sans"/>
          <w:color w:val="1A1A1A"/>
          <w:sz w:val="16"/>
          <w:szCs w:val="16"/>
        </w:rPr>
        <w:t xml:space="preserve"> </w:t>
      </w:r>
      <w:r w:rsidRPr="00E27771">
        <w:rPr>
          <w:rFonts w:ascii="Sans" w:hAnsi="Sans" w:cs="Sans"/>
          <w:color w:val="000000"/>
          <w:sz w:val="16"/>
          <w:szCs w:val="16"/>
        </w:rPr>
        <w:t>getEComponentsImpl(getPackage(</w:t>
      </w:r>
      <w:r w:rsidRPr="00E27771">
        <w:rPr>
          <w:rFonts w:ascii="Sans" w:hAnsi="Sans" w:cs="Sans"/>
          <w:b/>
          <w:bCs/>
          <w:color w:val="7F0055"/>
          <w:sz w:val="16"/>
          <w:szCs w:val="16"/>
        </w:rPr>
        <w:t>this</w:t>
      </w:r>
      <w:r w:rsidRPr="00E27771">
        <w:rPr>
          <w:rFonts w:ascii="Sans" w:hAnsi="Sans" w:cs="Sans"/>
          <w:color w:val="000000"/>
          <w:sz w:val="16"/>
          <w:szCs w:val="16"/>
        </w:rPr>
        <w:t>))</w:t>
      </w:r>
      <w:r w:rsidRPr="00E27771">
        <w:rPr>
          <w:rFonts w:ascii="Sans" w:hAnsi="Sans" w:cs="Sans"/>
          <w:color w:val="1A1A1A"/>
          <w:sz w:val="16"/>
          <w:szCs w:val="16"/>
        </w:rPr>
        <w:t xml:space="preserve"> </w:t>
      </w:r>
      <w:r w:rsidRPr="00E27771">
        <w:rPr>
          <w:rFonts w:ascii="Sans" w:hAnsi="Sans" w:cs="Sans"/>
          <w:b/>
          <w:bCs/>
          <w:color w:val="7F0055"/>
          <w:sz w:val="16"/>
          <w:szCs w:val="16"/>
        </w:rPr>
        <w:t>AS</w:t>
      </w:r>
      <w:r w:rsidRPr="00E27771">
        <w:rPr>
          <w:rFonts w:ascii="Sans" w:hAnsi="Sans" w:cs="Sans"/>
          <w:color w:val="1A1A1A"/>
          <w:sz w:val="16"/>
          <w:szCs w:val="16"/>
        </w:rPr>
        <w:t xml:space="preserve"> </w:t>
      </w:r>
      <w:r w:rsidRPr="00E27771">
        <w:rPr>
          <w:rFonts w:ascii="Sans" w:hAnsi="Sans" w:cs="Sans"/>
          <w:color w:val="000000"/>
          <w:sz w:val="16"/>
          <w:szCs w:val="16"/>
        </w:rPr>
        <w:t>eElement</w:t>
      </w:r>
      <w:r w:rsidRPr="00E27771">
        <w:rPr>
          <w:rFonts w:ascii="Sans" w:hAnsi="Sans" w:cs="Sans"/>
          <w:color w:val="1A1A1A"/>
          <w:sz w:val="16"/>
          <w:szCs w:val="16"/>
        </w:rPr>
        <w:t xml:space="preserve"> </w:t>
      </w:r>
      <w:r w:rsidRPr="00E27771">
        <w:rPr>
          <w:rFonts w:ascii="Sans" w:hAnsi="Sans" w:cs="Sans"/>
          <w:color w:val="000000"/>
          <w:sz w:val="16"/>
          <w:szCs w:val="16"/>
        </w:rPr>
        <w:t>-»</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FILE</w:t>
      </w:r>
      <w:r w:rsidRPr="00E27771">
        <w:rPr>
          <w:rFonts w:ascii="Sans" w:hAnsi="Sans" w:cs="Sans"/>
          <w:color w:val="1A1A1A"/>
          <w:sz w:val="16"/>
          <w:szCs w:val="16"/>
        </w:rPr>
        <w:t xml:space="preserve">  </w:t>
      </w:r>
      <w:r w:rsidRPr="00E27771">
        <w:rPr>
          <w:rFonts w:ascii="Sans" w:hAnsi="Sans" w:cs="Sans"/>
          <w:color w:val="000000"/>
          <w:sz w:val="16"/>
          <w:szCs w:val="16"/>
        </w:rPr>
        <w:t>getPackage(</w:t>
      </w:r>
      <w:r w:rsidRPr="00E27771">
        <w:rPr>
          <w:rFonts w:ascii="Sans" w:hAnsi="Sans" w:cs="Sans"/>
          <w:b/>
          <w:bCs/>
          <w:color w:val="7F0055"/>
          <w:sz w:val="16"/>
          <w:szCs w:val="16"/>
        </w:rPr>
        <w:t>this</w:t>
      </w:r>
      <w:r w:rsidRPr="00E27771">
        <w:rPr>
          <w:rFonts w:ascii="Sans" w:hAnsi="Sans" w:cs="Sans"/>
          <w:color w:val="000000"/>
          <w:sz w:val="16"/>
          <w:szCs w:val="16"/>
        </w:rPr>
        <w:t>).name+</w:t>
      </w:r>
      <w:r w:rsidRPr="00E27771">
        <w:rPr>
          <w:rFonts w:ascii="Sans" w:hAnsi="Sans" w:cs="Sans"/>
          <w:color w:val="2A00FF"/>
          <w:sz w:val="16"/>
          <w:szCs w:val="16"/>
        </w:rPr>
        <w:t>'/src/'</w:t>
      </w:r>
      <w:r w:rsidRPr="00E27771">
        <w:rPr>
          <w:rFonts w:ascii="Sans" w:hAnsi="Sans" w:cs="Sans"/>
          <w:color w:val="000000"/>
          <w:sz w:val="16"/>
          <w:szCs w:val="16"/>
        </w:rPr>
        <w:t>+getPackage(</w:t>
      </w:r>
      <w:r w:rsidRPr="00E27771">
        <w:rPr>
          <w:rFonts w:ascii="Sans" w:hAnsi="Sans" w:cs="Sans"/>
          <w:b/>
          <w:bCs/>
          <w:color w:val="7F0055"/>
          <w:sz w:val="16"/>
          <w:szCs w:val="16"/>
        </w:rPr>
        <w:t>this</w:t>
      </w:r>
      <w:r w:rsidRPr="00E27771">
        <w:rPr>
          <w:rFonts w:ascii="Sans" w:hAnsi="Sans" w:cs="Sans"/>
          <w:color w:val="000000"/>
          <w:sz w:val="16"/>
          <w:szCs w:val="16"/>
        </w:rPr>
        <w:t>).name+</w:t>
      </w:r>
      <w:r w:rsidRPr="00E27771">
        <w:rPr>
          <w:rFonts w:ascii="Sans" w:hAnsi="Sans" w:cs="Sans"/>
          <w:color w:val="2A00FF"/>
          <w:sz w:val="16"/>
          <w:szCs w:val="16"/>
        </w:rPr>
        <w:t>'/'</w:t>
      </w:r>
      <w:r w:rsidRPr="00E27771">
        <w:rPr>
          <w:rFonts w:ascii="Sans" w:hAnsi="Sans" w:cs="Sans"/>
          <w:color w:val="000000"/>
          <w:sz w:val="16"/>
          <w:szCs w:val="16"/>
        </w:rPr>
        <w:t>+eElement.name+</w:t>
      </w:r>
      <w:r w:rsidRPr="00E27771">
        <w:rPr>
          <w:rFonts w:ascii="Sans" w:hAnsi="Sans" w:cs="Sans"/>
          <w:color w:val="2A00FF"/>
          <w:sz w:val="16"/>
          <w:szCs w:val="16"/>
        </w:rPr>
        <w:t>'.java'</w:t>
      </w:r>
      <w:r w:rsidRPr="00E27771">
        <w:rPr>
          <w:rFonts w:ascii="Sans" w:hAnsi="Sans" w:cs="Sans"/>
          <w:color w:val="000000"/>
          <w:sz w:val="16"/>
          <w:szCs w:val="16"/>
        </w:rPr>
        <w:t>-»</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package</w:t>
      </w:r>
      <w:r w:rsidRPr="00E27771">
        <w:rPr>
          <w:rFonts w:ascii="Sans" w:hAnsi="Sans" w:cs="Sans"/>
          <w:color w:val="1A1A1A"/>
          <w:sz w:val="16"/>
          <w:szCs w:val="16"/>
        </w:rPr>
        <w:t xml:space="preserve"> </w:t>
      </w:r>
      <w:r w:rsidRPr="00E27771">
        <w:rPr>
          <w:rFonts w:ascii="Sans" w:hAnsi="Sans" w:cs="Sans"/>
          <w:color w:val="000000"/>
          <w:sz w:val="16"/>
          <w:szCs w:val="16"/>
        </w:rPr>
        <w:t>«getPackage(</w:t>
      </w:r>
      <w:r w:rsidRPr="00E27771">
        <w:rPr>
          <w:rFonts w:ascii="Sans" w:hAnsi="Sans" w:cs="Sans"/>
          <w:b/>
          <w:bCs/>
          <w:color w:val="7F0055"/>
          <w:sz w:val="16"/>
          <w:szCs w:val="16"/>
        </w:rPr>
        <w:t>this</w:t>
      </w:r>
      <w:r w:rsidRPr="00E27771">
        <w:rPr>
          <w:rFonts w:ascii="Sans" w:hAnsi="Sans" w:cs="Sans"/>
          <w:color w:val="000000"/>
          <w:sz w:val="16"/>
          <w:szCs w:val="16"/>
        </w:rPr>
        <w:t>).name»</w:t>
      </w:r>
      <w:r w:rsidRPr="00E27771">
        <w:rPr>
          <w:rFonts w:ascii="Sans" w:hAnsi="Sans" w:cs="Sans"/>
          <w:color w:val="2A00FF"/>
          <w:sz w:val="16"/>
          <w:szCs w:val="16"/>
        </w:rPr>
        <w:t>;</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java.util.logging.Level;</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java.util.logging.Logger;</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alma.ACS.ComponentStates;</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alma.acs.component.ComponentLifecycle;</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alma.acs.component.ComponentLifecycleException;</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alma.acs.container.ContainerServices;</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alma.ACSErrTypeCommon.CouldntPerformActionEx;</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alma.ACSErrTypeCommon.wrappers.AcsJCouldntPerformActionEx;</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alma.</w:t>
      </w:r>
      <w:r w:rsidRPr="00E27771">
        <w:rPr>
          <w:rFonts w:ascii="Sans" w:hAnsi="Sans" w:cs="Sans"/>
          <w:color w:val="000000"/>
          <w:sz w:val="16"/>
          <w:szCs w:val="16"/>
        </w:rPr>
        <w:t>«getPackage(</w:t>
      </w:r>
      <w:r w:rsidRPr="00E27771">
        <w:rPr>
          <w:rFonts w:ascii="Sans" w:hAnsi="Sans" w:cs="Sans"/>
          <w:b/>
          <w:bCs/>
          <w:color w:val="7F0055"/>
          <w:sz w:val="16"/>
          <w:szCs w:val="16"/>
        </w:rPr>
        <w:t>this</w:t>
      </w:r>
      <w:r w:rsidRPr="00E27771">
        <w:rPr>
          <w:rFonts w:ascii="Sans" w:hAnsi="Sans" w:cs="Sans"/>
          <w:color w:val="000000"/>
          <w:sz w:val="16"/>
          <w:szCs w:val="16"/>
        </w:rPr>
        <w:t>).name»</w:t>
      </w:r>
      <w:r w:rsidRPr="00E27771">
        <w:rPr>
          <w:rFonts w:ascii="Sans" w:hAnsi="Sans" w:cs="Sans"/>
          <w:color w:val="2A00FF"/>
          <w:sz w:val="16"/>
          <w:szCs w:val="16"/>
        </w:rPr>
        <w:t>.*;</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FOREACH</w:t>
      </w:r>
      <w:r w:rsidRPr="00E27771">
        <w:rPr>
          <w:rFonts w:ascii="Sans" w:hAnsi="Sans" w:cs="Sans"/>
          <w:color w:val="1A1A1A"/>
          <w:sz w:val="16"/>
          <w:szCs w:val="16"/>
        </w:rPr>
        <w:t xml:space="preserve"> </w:t>
      </w:r>
      <w:r w:rsidRPr="00E27771">
        <w:rPr>
          <w:rFonts w:ascii="Sans" w:hAnsi="Sans" w:cs="Sans"/>
          <w:color w:val="000000"/>
          <w:sz w:val="16"/>
          <w:szCs w:val="16"/>
        </w:rPr>
        <w:t>getEManifestations(eElement)</w:t>
      </w:r>
      <w:r w:rsidRPr="00E27771">
        <w:rPr>
          <w:rFonts w:ascii="Sans" w:hAnsi="Sans" w:cs="Sans"/>
          <w:color w:val="1A1A1A"/>
          <w:sz w:val="16"/>
          <w:szCs w:val="16"/>
        </w:rPr>
        <w:t xml:space="preserve"> </w:t>
      </w:r>
      <w:r w:rsidRPr="00E27771">
        <w:rPr>
          <w:rFonts w:ascii="Sans" w:hAnsi="Sans" w:cs="Sans"/>
          <w:b/>
          <w:bCs/>
          <w:color w:val="7F0055"/>
          <w:sz w:val="16"/>
          <w:szCs w:val="16"/>
        </w:rPr>
        <w:t>AS</w:t>
      </w:r>
      <w:r w:rsidRPr="00E27771">
        <w:rPr>
          <w:rFonts w:ascii="Sans" w:hAnsi="Sans" w:cs="Sans"/>
          <w:color w:val="1A1A1A"/>
          <w:sz w:val="16"/>
          <w:szCs w:val="16"/>
        </w:rPr>
        <w:t xml:space="preserve"> </w:t>
      </w:r>
      <w:r w:rsidRPr="00E27771">
        <w:rPr>
          <w:rFonts w:ascii="Sans" w:hAnsi="Sans" w:cs="Sans"/>
          <w:color w:val="000000"/>
          <w:sz w:val="16"/>
          <w:szCs w:val="16"/>
        </w:rPr>
        <w:t>eManifestationContainer-»</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FOREACH</w:t>
      </w:r>
      <w:r w:rsidRPr="00E27771">
        <w:rPr>
          <w:rFonts w:ascii="Sans" w:hAnsi="Sans" w:cs="Sans"/>
          <w:color w:val="1A1A1A"/>
          <w:sz w:val="16"/>
          <w:szCs w:val="16"/>
        </w:rPr>
        <w:t xml:space="preserve"> </w:t>
      </w:r>
      <w:r w:rsidRPr="00E27771">
        <w:rPr>
          <w:rFonts w:ascii="Sans" w:hAnsi="Sans" w:cs="Sans"/>
          <w:color w:val="000000"/>
          <w:sz w:val="16"/>
          <w:szCs w:val="16"/>
        </w:rPr>
        <w:t>getESuppliers(eManifestationContainer)</w:t>
      </w:r>
      <w:r w:rsidRPr="00E27771">
        <w:rPr>
          <w:rFonts w:ascii="Sans" w:hAnsi="Sans" w:cs="Sans"/>
          <w:color w:val="1A1A1A"/>
          <w:sz w:val="16"/>
          <w:szCs w:val="16"/>
        </w:rPr>
        <w:t xml:space="preserve"> </w:t>
      </w:r>
      <w:r w:rsidRPr="00E27771">
        <w:rPr>
          <w:rFonts w:ascii="Sans" w:hAnsi="Sans" w:cs="Sans"/>
          <w:b/>
          <w:bCs/>
          <w:color w:val="7F0055"/>
          <w:sz w:val="16"/>
          <w:szCs w:val="16"/>
        </w:rPr>
        <w:t>AS</w:t>
      </w:r>
      <w:r w:rsidRPr="00E27771">
        <w:rPr>
          <w:rFonts w:ascii="Sans" w:hAnsi="Sans" w:cs="Sans"/>
          <w:color w:val="1A1A1A"/>
          <w:sz w:val="16"/>
          <w:szCs w:val="16"/>
        </w:rPr>
        <w:t xml:space="preserve"> </w:t>
      </w:r>
      <w:r w:rsidRPr="00E27771">
        <w:rPr>
          <w:rFonts w:ascii="Sans" w:hAnsi="Sans" w:cs="Sans"/>
          <w:color w:val="000000"/>
          <w:sz w:val="16"/>
          <w:szCs w:val="16"/>
        </w:rPr>
        <w:t>eManifestationClass-»</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FOREACH</w:t>
      </w:r>
      <w:r w:rsidRPr="00E27771">
        <w:rPr>
          <w:rFonts w:ascii="Sans" w:hAnsi="Sans" w:cs="Sans"/>
          <w:color w:val="1A1A1A"/>
          <w:sz w:val="16"/>
          <w:szCs w:val="16"/>
        </w:rPr>
        <w:t xml:space="preserve"> </w:t>
      </w:r>
      <w:r w:rsidRPr="00E27771">
        <w:rPr>
          <w:rFonts w:ascii="Sans" w:hAnsi="Sans" w:cs="Sans"/>
          <w:color w:val="000000"/>
          <w:sz w:val="16"/>
          <w:szCs w:val="16"/>
        </w:rPr>
        <w:t>((uml::Class)</w:t>
      </w:r>
      <w:r w:rsidRPr="00E27771">
        <w:rPr>
          <w:rFonts w:ascii="Sans" w:hAnsi="Sans" w:cs="Sans"/>
          <w:color w:val="1A1A1A"/>
          <w:sz w:val="16"/>
          <w:szCs w:val="16"/>
        </w:rPr>
        <w:t xml:space="preserve"> </w:t>
      </w:r>
      <w:r w:rsidRPr="00E27771">
        <w:rPr>
          <w:rFonts w:ascii="Sans" w:hAnsi="Sans" w:cs="Sans"/>
          <w:color w:val="000000"/>
          <w:sz w:val="16"/>
          <w:szCs w:val="16"/>
        </w:rPr>
        <w:t>eManifestationClass).getAllImplementedInterfaces()</w:t>
      </w:r>
      <w:r w:rsidRPr="00E27771">
        <w:rPr>
          <w:rFonts w:ascii="Sans" w:hAnsi="Sans" w:cs="Sans"/>
          <w:color w:val="1A1A1A"/>
          <w:sz w:val="16"/>
          <w:szCs w:val="16"/>
        </w:rPr>
        <w:t xml:space="preserve"> </w:t>
      </w:r>
      <w:r w:rsidRPr="00E27771">
        <w:rPr>
          <w:rFonts w:ascii="Sans" w:hAnsi="Sans" w:cs="Sans"/>
          <w:b/>
          <w:bCs/>
          <w:color w:val="7F0055"/>
          <w:sz w:val="16"/>
          <w:szCs w:val="16"/>
        </w:rPr>
        <w:t>AS</w:t>
      </w:r>
      <w:r w:rsidRPr="00E27771">
        <w:rPr>
          <w:rFonts w:ascii="Sans" w:hAnsi="Sans" w:cs="Sans"/>
          <w:color w:val="1A1A1A"/>
          <w:sz w:val="16"/>
          <w:szCs w:val="16"/>
        </w:rPr>
        <w:t xml:space="preserve"> </w:t>
      </w:r>
      <w:r w:rsidRPr="00E27771">
        <w:rPr>
          <w:rFonts w:ascii="Sans" w:hAnsi="Sans" w:cs="Sans"/>
          <w:color w:val="000000"/>
          <w:sz w:val="16"/>
          <w:szCs w:val="16"/>
        </w:rPr>
        <w:t>eInterface-»</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alma.</w:t>
      </w:r>
      <w:r w:rsidRPr="00E27771">
        <w:rPr>
          <w:rFonts w:ascii="Sans" w:hAnsi="Sans" w:cs="Sans"/>
          <w:color w:val="000000"/>
          <w:sz w:val="16"/>
          <w:szCs w:val="16"/>
        </w:rPr>
        <w:t>«getPackage(</w:t>
      </w:r>
      <w:r w:rsidRPr="00E27771">
        <w:rPr>
          <w:rFonts w:ascii="Sans" w:hAnsi="Sans" w:cs="Sans"/>
          <w:b/>
          <w:bCs/>
          <w:color w:val="7F0055"/>
          <w:sz w:val="16"/>
          <w:szCs w:val="16"/>
        </w:rPr>
        <w:t>this</w:t>
      </w:r>
      <w:r w:rsidRPr="00E27771">
        <w:rPr>
          <w:rFonts w:ascii="Sans" w:hAnsi="Sans" w:cs="Sans"/>
          <w:color w:val="000000"/>
          <w:sz w:val="16"/>
          <w:szCs w:val="16"/>
        </w:rPr>
        <w:t>).name»</w:t>
      </w:r>
      <w:r w:rsidRPr="00E27771">
        <w:rPr>
          <w:rFonts w:ascii="Sans" w:hAnsi="Sans" w:cs="Sans"/>
          <w:color w:val="2A00FF"/>
          <w:sz w:val="16"/>
          <w:szCs w:val="16"/>
        </w:rPr>
        <w:t>.</w:t>
      </w:r>
      <w:r w:rsidRPr="00E27771">
        <w:rPr>
          <w:rFonts w:ascii="Sans" w:hAnsi="Sans" w:cs="Sans"/>
          <w:color w:val="000000"/>
          <w:sz w:val="16"/>
          <w:szCs w:val="16"/>
        </w:rPr>
        <w:t>«eInterface.name»</w:t>
      </w:r>
      <w:r w:rsidRPr="00E27771">
        <w:rPr>
          <w:rFonts w:ascii="Sans" w:hAnsi="Sans" w:cs="Sans"/>
          <w:color w:val="2A00FF"/>
          <w:sz w:val="16"/>
          <w:szCs w:val="16"/>
        </w:rPr>
        <w:t>;</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2A00FF"/>
          <w:sz w:val="16"/>
          <w:szCs w:val="16"/>
        </w:rPr>
        <w:t>import</w:t>
      </w:r>
      <w:r w:rsidRPr="00E27771">
        <w:rPr>
          <w:rFonts w:ascii="Sans" w:hAnsi="Sans" w:cs="Sans"/>
          <w:color w:val="1A1A1A"/>
          <w:sz w:val="16"/>
          <w:szCs w:val="16"/>
        </w:rPr>
        <w:t xml:space="preserve"> </w:t>
      </w:r>
      <w:r w:rsidRPr="00E27771">
        <w:rPr>
          <w:rFonts w:ascii="Sans" w:hAnsi="Sans" w:cs="Sans"/>
          <w:color w:val="2A00FF"/>
          <w:sz w:val="16"/>
          <w:szCs w:val="16"/>
        </w:rPr>
        <w:t>alma.</w:t>
      </w:r>
      <w:r w:rsidRPr="00E27771">
        <w:rPr>
          <w:rFonts w:ascii="Sans" w:hAnsi="Sans" w:cs="Sans"/>
          <w:color w:val="000000"/>
          <w:sz w:val="16"/>
          <w:szCs w:val="16"/>
        </w:rPr>
        <w:t>«getPackage(</w:t>
      </w:r>
      <w:r w:rsidRPr="00E27771">
        <w:rPr>
          <w:rFonts w:ascii="Sans" w:hAnsi="Sans" w:cs="Sans"/>
          <w:b/>
          <w:bCs/>
          <w:color w:val="7F0055"/>
          <w:sz w:val="16"/>
          <w:szCs w:val="16"/>
        </w:rPr>
        <w:t>this</w:t>
      </w:r>
      <w:r w:rsidRPr="00E27771">
        <w:rPr>
          <w:rFonts w:ascii="Sans" w:hAnsi="Sans" w:cs="Sans"/>
          <w:color w:val="000000"/>
          <w:sz w:val="16"/>
          <w:szCs w:val="16"/>
        </w:rPr>
        <w:t>).name»</w:t>
      </w:r>
      <w:r w:rsidRPr="00E27771">
        <w:rPr>
          <w:rFonts w:ascii="Sans" w:hAnsi="Sans" w:cs="Sans"/>
          <w:color w:val="2A00FF"/>
          <w:sz w:val="16"/>
          <w:szCs w:val="16"/>
        </w:rPr>
        <w:t>.</w:t>
      </w:r>
      <w:r w:rsidRPr="00E27771">
        <w:rPr>
          <w:rFonts w:ascii="Sans" w:hAnsi="Sans" w:cs="Sans"/>
          <w:color w:val="000000"/>
          <w:sz w:val="16"/>
          <w:szCs w:val="16"/>
        </w:rPr>
        <w:t>«eInterface.name»</w:t>
      </w:r>
      <w:r w:rsidRPr="00E27771">
        <w:rPr>
          <w:rFonts w:ascii="Sans" w:hAnsi="Sans" w:cs="Sans"/>
          <w:color w:val="2A00FF"/>
          <w:sz w:val="16"/>
          <w:szCs w:val="16"/>
        </w:rPr>
        <w:t>Operations;</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ENDFOREACH</w:t>
      </w:r>
      <w:r w:rsidRPr="00E27771">
        <w:rPr>
          <w:rFonts w:ascii="Sans" w:hAnsi="Sans" w:cs="Sans"/>
          <w:color w:val="000000"/>
          <w:sz w:val="16"/>
          <w:szCs w:val="16"/>
        </w:rPr>
        <w:t>-»</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ENDFOREACH</w:t>
      </w:r>
      <w:r w:rsidRPr="00E27771">
        <w:rPr>
          <w:rFonts w:ascii="Sans" w:hAnsi="Sans" w:cs="Sans"/>
          <w:color w:val="000000"/>
          <w:sz w:val="16"/>
          <w:szCs w:val="16"/>
        </w:rPr>
        <w:t>-»</w:t>
      </w:r>
    </w:p>
    <w:p w:rsidR="00E27771" w:rsidRPr="00E27771" w:rsidRDefault="00E27771" w:rsidP="00E27771">
      <w:pPr>
        <w:pStyle w:val="Prrafodelista"/>
        <w:numPr>
          <w:ilvl w:val="0"/>
          <w:numId w:val="10"/>
        </w:numPr>
        <w:autoSpaceDE w:val="0"/>
        <w:autoSpaceDN w:val="0"/>
        <w:adjustRightInd w:val="0"/>
        <w:ind w:left="1440"/>
        <w:rPr>
          <w:rFonts w:ascii="Sans" w:hAnsi="Sans" w:cs="Sans"/>
          <w:sz w:val="16"/>
          <w:szCs w:val="16"/>
        </w:rPr>
      </w:pPr>
      <w:r w:rsidRPr="00E27771">
        <w:rPr>
          <w:rFonts w:ascii="Sans" w:hAnsi="Sans" w:cs="Sans"/>
          <w:color w:val="000000"/>
          <w:sz w:val="16"/>
          <w:szCs w:val="16"/>
        </w:rPr>
        <w:t>«</w:t>
      </w:r>
      <w:r w:rsidRPr="00E27771">
        <w:rPr>
          <w:rFonts w:ascii="Sans" w:hAnsi="Sans" w:cs="Sans"/>
          <w:b/>
          <w:bCs/>
          <w:color w:val="7F0055"/>
          <w:sz w:val="16"/>
          <w:szCs w:val="16"/>
        </w:rPr>
        <w:t>ENDFOREACH</w:t>
      </w:r>
      <w:r w:rsidRPr="00E27771">
        <w:rPr>
          <w:rFonts w:ascii="Sans" w:hAnsi="Sans" w:cs="Sans"/>
          <w:color w:val="000000"/>
          <w:sz w:val="16"/>
          <w:szCs w:val="16"/>
        </w:rPr>
        <w:t>-»</w:t>
      </w:r>
    </w:p>
    <w:p w:rsidR="001B1605" w:rsidRDefault="001B1605" w:rsidP="00E67395"/>
    <w:p w:rsidR="004474CB" w:rsidRDefault="004474CB" w:rsidP="00E67395">
      <w:r>
        <w:t>This component is for generate the component class of a UML element defined as a component in the model file.</w:t>
      </w:r>
      <w:r w:rsidR="009B44FD">
        <w:t xml:space="preserve"> All the code in blue, is static code.</w:t>
      </w:r>
    </w:p>
    <w:p w:rsidR="004474CB" w:rsidRDefault="004474CB" w:rsidP="00E67395"/>
    <w:p w:rsidR="004474CB" w:rsidRDefault="004474CB" w:rsidP="009B44FD">
      <w:pPr>
        <w:pStyle w:val="Prrafodelista"/>
        <w:numPr>
          <w:ilvl w:val="0"/>
          <w:numId w:val="12"/>
        </w:numPr>
      </w:pPr>
      <w:r>
        <w:lastRenderedPageBreak/>
        <w:t>Import the UML specifications this is a EMF native library.</w:t>
      </w:r>
    </w:p>
    <w:p w:rsidR="004474CB" w:rsidRDefault="004474CB" w:rsidP="009B44FD">
      <w:pPr>
        <w:pStyle w:val="Prrafodelista"/>
        <w:numPr>
          <w:ilvl w:val="0"/>
          <w:numId w:val="12"/>
        </w:numPr>
      </w:pPr>
      <w:r>
        <w:t>Import the common</w:t>
      </w:r>
      <w:r w:rsidR="009B44FD">
        <w:t xml:space="preserve"> xtend functions, this file is located in templates/util/common.ext and is defined only for this project.</w:t>
      </w:r>
    </w:p>
    <w:p w:rsidR="009B44FD" w:rsidRDefault="009B44FD" w:rsidP="009B44FD">
      <w:pPr>
        <w:pStyle w:val="Prrafodelista"/>
        <w:numPr>
          <w:ilvl w:val="0"/>
          <w:numId w:val="12"/>
        </w:numPr>
      </w:pPr>
      <w:r>
        <w:t>Import the java functions, located in templates/util/java.ext, which have all the functions for generate java code.</w:t>
      </w:r>
    </w:p>
    <w:p w:rsidR="009B44FD" w:rsidRDefault="009B44FD" w:rsidP="009B44FD">
      <w:pPr>
        <w:pStyle w:val="Prrafodelista"/>
        <w:numPr>
          <w:ilvl w:val="0"/>
          <w:numId w:val="14"/>
        </w:numPr>
      </w:pPr>
      <w:r>
        <w:t>Load all UML elements of the model file</w:t>
      </w:r>
    </w:p>
    <w:p w:rsidR="00D70DA8" w:rsidRDefault="00F76F04" w:rsidP="009B44FD">
      <w:pPr>
        <w:pStyle w:val="Prrafodelista"/>
        <w:numPr>
          <w:ilvl w:val="0"/>
          <w:numId w:val="14"/>
        </w:numPr>
      </w:pPr>
      <w:r>
        <w:t>Empty line.</w:t>
      </w:r>
    </w:p>
    <w:p w:rsidR="009B44FD" w:rsidRDefault="009B44FD" w:rsidP="009B44FD">
      <w:pPr>
        <w:pStyle w:val="Prrafodelista"/>
        <w:numPr>
          <w:ilvl w:val="0"/>
          <w:numId w:val="14"/>
        </w:numPr>
      </w:pPr>
      <w:r>
        <w:t>Get all component implementations defined in the model by a stereotype using a custom function.</w:t>
      </w:r>
    </w:p>
    <w:p w:rsidR="00712671" w:rsidRDefault="009B44FD" w:rsidP="00712671">
      <w:pPr>
        <w:pStyle w:val="Prrafodelista"/>
        <w:numPr>
          <w:ilvl w:val="0"/>
          <w:numId w:val="14"/>
        </w:numPr>
      </w:pPr>
      <w:r>
        <w:t>Creates the java file under the output folder</w:t>
      </w:r>
      <w:r w:rsidR="00D70DA8">
        <w:t xml:space="preserve">, also creates a folder with the module name  if not exists before. </w:t>
      </w:r>
    </w:p>
    <w:p w:rsidR="00712671" w:rsidRPr="00712671" w:rsidRDefault="00712671" w:rsidP="00712671">
      <w:pPr>
        <w:pStyle w:val="Prrafodelista"/>
        <w:numPr>
          <w:ilvl w:val="0"/>
          <w:numId w:val="14"/>
        </w:numPr>
      </w:pPr>
      <w:r>
        <w:t xml:space="preserve">If the module to generate is </w:t>
      </w:r>
      <w:r w:rsidRPr="00712671">
        <w:rPr>
          <w:i/>
        </w:rPr>
        <w:t>MyModule</w:t>
      </w:r>
      <w:r>
        <w:t xml:space="preserve"> the generator will generate </w:t>
      </w:r>
      <w:r w:rsidRPr="00712671">
        <w:rPr>
          <w:rFonts w:ascii="Sans" w:hAnsi="Sans" w:cs="Sans"/>
          <w:color w:val="2A00FF"/>
          <w:sz w:val="16"/>
          <w:szCs w:val="16"/>
        </w:rPr>
        <w:t>package</w:t>
      </w:r>
      <w:r w:rsidRPr="00712671">
        <w:rPr>
          <w:rFonts w:ascii="Sans" w:hAnsi="Sans" w:cs="Sans"/>
          <w:color w:val="1A1A1A"/>
          <w:sz w:val="16"/>
          <w:szCs w:val="16"/>
        </w:rPr>
        <w:t xml:space="preserve"> </w:t>
      </w:r>
      <w:r w:rsidRPr="00E10555">
        <w:rPr>
          <w:rFonts w:ascii="Sans" w:hAnsi="Sans" w:cs="Sans"/>
          <w:i/>
          <w:color w:val="1A1A1A"/>
          <w:sz w:val="16"/>
          <w:szCs w:val="16"/>
        </w:rPr>
        <w:t>MyModule</w:t>
      </w:r>
      <w:r w:rsidRPr="00712671">
        <w:rPr>
          <w:rFonts w:ascii="Sans" w:hAnsi="Sans" w:cs="Sans"/>
          <w:color w:val="2A00FF"/>
          <w:sz w:val="16"/>
          <w:szCs w:val="16"/>
        </w:rPr>
        <w:t>;</w:t>
      </w:r>
    </w:p>
    <w:p w:rsidR="009B44FD" w:rsidRDefault="00F76F04" w:rsidP="009B44FD">
      <w:pPr>
        <w:pStyle w:val="Prrafodelista"/>
        <w:numPr>
          <w:ilvl w:val="0"/>
          <w:numId w:val="14"/>
        </w:numPr>
      </w:pPr>
      <w:r>
        <w:t>Empty line.</w:t>
      </w:r>
    </w:p>
    <w:p w:rsidR="00712671" w:rsidRDefault="00712671" w:rsidP="00F76F04">
      <w:pPr>
        <w:pStyle w:val="Prrafodelista"/>
        <w:numPr>
          <w:ilvl w:val="0"/>
          <w:numId w:val="14"/>
        </w:numPr>
      </w:pPr>
      <w:r>
        <w:t>to 18 is static code.</w:t>
      </w:r>
    </w:p>
    <w:p w:rsidR="00712671" w:rsidRDefault="00712671" w:rsidP="00F76F04">
      <w:pPr>
        <w:pStyle w:val="Prrafodelista"/>
        <w:numPr>
          <w:ilvl w:val="0"/>
          <w:numId w:val="15"/>
        </w:numPr>
      </w:pPr>
      <w:r>
        <w:t>Same as line 9.</w:t>
      </w:r>
    </w:p>
    <w:p w:rsidR="00712671" w:rsidRDefault="00712671" w:rsidP="00F76F04">
      <w:pPr>
        <w:pStyle w:val="Prrafodelista"/>
        <w:numPr>
          <w:ilvl w:val="0"/>
          <w:numId w:val="15"/>
        </w:numPr>
      </w:pPr>
      <w:r>
        <w:t xml:space="preserve">to 28, get the IDL interfaces used by the component </w:t>
      </w:r>
      <w:r w:rsidR="00F76F04">
        <w:t>implementation, this is for a specific model design.</w:t>
      </w:r>
      <w:r>
        <w:t xml:space="preserve"> </w:t>
      </w:r>
    </w:p>
    <w:p w:rsidR="004474CB" w:rsidRDefault="004474CB" w:rsidP="00F915D7">
      <w:pPr>
        <w:ind w:left="0"/>
      </w:pPr>
    </w:p>
    <w:p w:rsidR="00E67395" w:rsidRPr="00F915D7" w:rsidRDefault="00E67395" w:rsidP="008B198A">
      <w:pPr>
        <w:jc w:val="both"/>
        <w:rPr>
          <w:rFonts w:ascii="Sans" w:hAnsi="Sans" w:cs="Sans"/>
          <w:sz w:val="16"/>
          <w:szCs w:val="16"/>
        </w:rPr>
      </w:pPr>
      <w:r>
        <w:t>All templates are encoded in UTF-8 by the use of ’guillimets’</w:t>
      </w:r>
      <w:r w:rsidR="00F915D7">
        <w:rPr>
          <w:rFonts w:ascii="Sans" w:hAnsi="Sans" w:cs="Sans"/>
          <w:color w:val="000000"/>
          <w:sz w:val="16"/>
          <w:szCs w:val="16"/>
        </w:rPr>
        <w:t xml:space="preserve"> </w:t>
      </w:r>
      <w:r w:rsidR="00F915D7" w:rsidRPr="00F915D7">
        <w:rPr>
          <w:rFonts w:ascii="Sans" w:hAnsi="Sans" w:cs="Sans"/>
          <w:color w:val="000000"/>
          <w:sz w:val="16"/>
          <w:szCs w:val="16"/>
        </w:rPr>
        <w:t>«»</w:t>
      </w:r>
      <w:r w:rsidR="00F915D7">
        <w:rPr>
          <w:rFonts w:ascii="Sans" w:hAnsi="Sans" w:cs="Sans"/>
          <w:color w:val="000000"/>
          <w:sz w:val="16"/>
          <w:szCs w:val="16"/>
        </w:rPr>
        <w:t xml:space="preserve"> </w:t>
      </w:r>
      <w:r w:rsidR="00F915D7" w:rsidRPr="00F915D7">
        <w:t xml:space="preserve">and use the xpand programming language for the template coding. The example above is specific for the creation of the implementation of a ACS component using a specific model design. </w:t>
      </w:r>
    </w:p>
    <w:p w:rsidR="00E67395" w:rsidRDefault="00E67395" w:rsidP="00E67395">
      <w:pPr>
        <w:pStyle w:val="Textoindependiente"/>
      </w:pPr>
    </w:p>
    <w:p w:rsidR="004A2ABD" w:rsidRDefault="004A2ABD" w:rsidP="004A2ABD">
      <w:pPr>
        <w:pStyle w:val="Ttulo3"/>
      </w:pPr>
      <w:r>
        <w:t>Xtend files and functions</w:t>
      </w:r>
    </w:p>
    <w:p w:rsidR="00EB0506" w:rsidRDefault="00EB0506" w:rsidP="00EB0506"/>
    <w:p w:rsidR="00EB0506" w:rsidRDefault="00EB0506" w:rsidP="008B198A">
      <w:pPr>
        <w:jc w:val="both"/>
      </w:pPr>
      <w:r>
        <w:t xml:space="preserve">Xtend files stores common function for the process the model to generate the code, these functions are designed for a specific stereotypes and </w:t>
      </w:r>
      <w:r w:rsidR="00A14944">
        <w:t>model configuration, for example, theres a function that get all the components with the stereotype EcomponentImpl and return a list of these components.</w:t>
      </w:r>
    </w:p>
    <w:p w:rsidR="00A14944" w:rsidRDefault="00A14944" w:rsidP="00EB0506"/>
    <w:p w:rsidR="00A14944" w:rsidRDefault="00A14944" w:rsidP="00A14944">
      <w:pPr>
        <w:autoSpaceDE w:val="0"/>
        <w:autoSpaceDN w:val="0"/>
        <w:adjustRightInd w:val="0"/>
        <w:rPr>
          <w:rFonts w:ascii="Sans" w:hAnsi="Sans" w:cs="Sans"/>
          <w:sz w:val="16"/>
          <w:szCs w:val="16"/>
        </w:rPr>
      </w:pPr>
      <w:r>
        <w:rPr>
          <w:rFonts w:ascii="Sans" w:hAnsi="Sans" w:cs="Sans"/>
          <w:color w:val="3F7F5F"/>
          <w:sz w:val="16"/>
          <w:szCs w:val="16"/>
        </w:rPr>
        <w:t>/**</w:t>
      </w:r>
    </w:p>
    <w:p w:rsidR="00A14944" w:rsidRDefault="00A14944" w:rsidP="00A14944">
      <w:pPr>
        <w:autoSpaceDE w:val="0"/>
        <w:autoSpaceDN w:val="0"/>
        <w:adjustRightInd w:val="0"/>
        <w:rPr>
          <w:rFonts w:ascii="Sans" w:hAnsi="Sans" w:cs="Sans"/>
          <w:sz w:val="16"/>
          <w:szCs w:val="16"/>
        </w:rPr>
      </w:pPr>
      <w:r>
        <w:rPr>
          <w:rFonts w:ascii="Sans" w:hAnsi="Sans" w:cs="Sans"/>
          <w:color w:val="1A1A1A"/>
          <w:sz w:val="16"/>
          <w:szCs w:val="16"/>
        </w:rPr>
        <w:t xml:space="preserve"> </w:t>
      </w:r>
      <w:r>
        <w:rPr>
          <w:rFonts w:ascii="Sans" w:hAnsi="Sans" w:cs="Sans"/>
          <w:color w:val="3F7F5F"/>
          <w:sz w:val="16"/>
          <w:szCs w:val="16"/>
        </w:rPr>
        <w:t>*</w:t>
      </w:r>
      <w:r>
        <w:rPr>
          <w:rFonts w:ascii="Sans" w:hAnsi="Sans" w:cs="Sans"/>
          <w:color w:val="1A1A1A"/>
          <w:sz w:val="16"/>
          <w:szCs w:val="16"/>
        </w:rPr>
        <w:t xml:space="preserve"> </w:t>
      </w:r>
      <w:r>
        <w:rPr>
          <w:rFonts w:ascii="Sans" w:hAnsi="Sans" w:cs="Sans"/>
          <w:color w:val="3F7F5F"/>
          <w:sz w:val="16"/>
          <w:szCs w:val="16"/>
        </w:rPr>
        <w:t>Get</w:t>
      </w:r>
      <w:r>
        <w:rPr>
          <w:rFonts w:ascii="Sans" w:hAnsi="Sans" w:cs="Sans"/>
          <w:color w:val="1A1A1A"/>
          <w:sz w:val="16"/>
          <w:szCs w:val="16"/>
        </w:rPr>
        <w:t xml:space="preserve"> </w:t>
      </w:r>
      <w:r>
        <w:rPr>
          <w:rFonts w:ascii="Sans" w:hAnsi="Sans" w:cs="Sans"/>
          <w:color w:val="3F7F5F"/>
          <w:sz w:val="16"/>
          <w:szCs w:val="16"/>
        </w:rPr>
        <w:t>EComponentImpl</w:t>
      </w:r>
      <w:r>
        <w:rPr>
          <w:rFonts w:ascii="Sans" w:hAnsi="Sans" w:cs="Sans"/>
          <w:color w:val="1A1A1A"/>
          <w:sz w:val="16"/>
          <w:szCs w:val="16"/>
        </w:rPr>
        <w:t xml:space="preserve"> </w:t>
      </w:r>
      <w:r>
        <w:rPr>
          <w:rFonts w:ascii="Sans" w:hAnsi="Sans" w:cs="Sans"/>
          <w:color w:val="3F7F5F"/>
          <w:sz w:val="16"/>
          <w:szCs w:val="16"/>
        </w:rPr>
        <w:t>list</w:t>
      </w:r>
      <w:r>
        <w:rPr>
          <w:rFonts w:ascii="Sans" w:hAnsi="Sans" w:cs="Sans"/>
          <w:color w:val="1A1A1A"/>
          <w:sz w:val="16"/>
          <w:szCs w:val="16"/>
        </w:rPr>
        <w:t xml:space="preserve"> </w:t>
      </w:r>
      <w:r>
        <w:rPr>
          <w:rFonts w:ascii="Sans" w:hAnsi="Sans" w:cs="Sans"/>
          <w:color w:val="3F7F5F"/>
          <w:sz w:val="16"/>
          <w:szCs w:val="16"/>
        </w:rPr>
        <w:t>from</w:t>
      </w:r>
      <w:r>
        <w:rPr>
          <w:rFonts w:ascii="Sans" w:hAnsi="Sans" w:cs="Sans"/>
          <w:color w:val="1A1A1A"/>
          <w:sz w:val="16"/>
          <w:szCs w:val="16"/>
        </w:rPr>
        <w:t xml:space="preserve"> </w:t>
      </w:r>
      <w:r>
        <w:rPr>
          <w:rFonts w:ascii="Sans" w:hAnsi="Sans" w:cs="Sans"/>
          <w:color w:val="3F7F5F"/>
          <w:sz w:val="16"/>
          <w:szCs w:val="16"/>
        </w:rPr>
        <w:t>a</w:t>
      </w:r>
      <w:r>
        <w:rPr>
          <w:rFonts w:ascii="Sans" w:hAnsi="Sans" w:cs="Sans"/>
          <w:color w:val="1A1A1A"/>
          <w:sz w:val="16"/>
          <w:szCs w:val="16"/>
        </w:rPr>
        <w:t xml:space="preserve"> </w:t>
      </w:r>
      <w:r>
        <w:rPr>
          <w:rFonts w:ascii="Sans" w:hAnsi="Sans" w:cs="Sans"/>
          <w:color w:val="3F7F5F"/>
          <w:sz w:val="16"/>
          <w:szCs w:val="16"/>
        </w:rPr>
        <w:t>certain</w:t>
      </w:r>
      <w:r>
        <w:rPr>
          <w:rFonts w:ascii="Sans" w:hAnsi="Sans" w:cs="Sans"/>
          <w:color w:val="1A1A1A"/>
          <w:sz w:val="16"/>
          <w:szCs w:val="16"/>
        </w:rPr>
        <w:t xml:space="preserve"> </w:t>
      </w:r>
      <w:r>
        <w:rPr>
          <w:rFonts w:ascii="Sans" w:hAnsi="Sans" w:cs="Sans"/>
          <w:color w:val="3F7F5F"/>
          <w:sz w:val="16"/>
          <w:szCs w:val="16"/>
        </w:rPr>
        <w:t>package</w:t>
      </w:r>
    </w:p>
    <w:p w:rsidR="00A14944" w:rsidRDefault="00A14944" w:rsidP="00A14944">
      <w:pPr>
        <w:autoSpaceDE w:val="0"/>
        <w:autoSpaceDN w:val="0"/>
        <w:adjustRightInd w:val="0"/>
        <w:rPr>
          <w:rFonts w:ascii="Sans" w:hAnsi="Sans" w:cs="Sans"/>
          <w:sz w:val="16"/>
          <w:szCs w:val="16"/>
        </w:rPr>
      </w:pPr>
      <w:r>
        <w:rPr>
          <w:rFonts w:ascii="Sans" w:hAnsi="Sans" w:cs="Sans"/>
          <w:color w:val="1A1A1A"/>
          <w:sz w:val="16"/>
          <w:szCs w:val="16"/>
        </w:rPr>
        <w:t xml:space="preserve"> </w:t>
      </w:r>
      <w:r>
        <w:rPr>
          <w:rFonts w:ascii="Sans" w:hAnsi="Sans" w:cs="Sans"/>
          <w:color w:val="3F7F5F"/>
          <w:sz w:val="16"/>
          <w:szCs w:val="16"/>
        </w:rPr>
        <w:t>*</w:t>
      </w:r>
      <w:r>
        <w:rPr>
          <w:rFonts w:ascii="Sans" w:hAnsi="Sans" w:cs="Sans"/>
          <w:color w:val="1A1A1A"/>
          <w:sz w:val="16"/>
          <w:szCs w:val="16"/>
        </w:rPr>
        <w:t xml:space="preserve"> </w:t>
      </w:r>
      <w:r>
        <w:rPr>
          <w:rFonts w:ascii="Sans" w:hAnsi="Sans" w:cs="Sans"/>
          <w:color w:val="3F7F5F"/>
          <w:sz w:val="16"/>
          <w:szCs w:val="16"/>
        </w:rPr>
        <w:t>@param</w:t>
      </w:r>
      <w:r>
        <w:rPr>
          <w:rFonts w:ascii="Sans" w:hAnsi="Sans" w:cs="Sans"/>
          <w:color w:val="1A1A1A"/>
          <w:sz w:val="16"/>
          <w:szCs w:val="16"/>
        </w:rPr>
        <w:t xml:space="preserve"> </w:t>
      </w:r>
      <w:r>
        <w:rPr>
          <w:rFonts w:ascii="Sans" w:hAnsi="Sans" w:cs="Sans"/>
          <w:color w:val="3F7F5F"/>
          <w:sz w:val="16"/>
          <w:szCs w:val="16"/>
        </w:rPr>
        <w:t>Package</w:t>
      </w:r>
    </w:p>
    <w:p w:rsidR="00A14944" w:rsidRDefault="00A14944" w:rsidP="00A14944">
      <w:pPr>
        <w:autoSpaceDE w:val="0"/>
        <w:autoSpaceDN w:val="0"/>
        <w:adjustRightInd w:val="0"/>
        <w:rPr>
          <w:rFonts w:ascii="Sans" w:hAnsi="Sans" w:cs="Sans"/>
          <w:sz w:val="16"/>
          <w:szCs w:val="16"/>
        </w:rPr>
      </w:pPr>
      <w:r>
        <w:rPr>
          <w:rFonts w:ascii="Sans" w:hAnsi="Sans" w:cs="Sans"/>
          <w:color w:val="1A1A1A"/>
          <w:sz w:val="16"/>
          <w:szCs w:val="16"/>
        </w:rPr>
        <w:t xml:space="preserve"> </w:t>
      </w:r>
      <w:r>
        <w:rPr>
          <w:rFonts w:ascii="Sans" w:hAnsi="Sans" w:cs="Sans"/>
          <w:color w:val="3F7F5F"/>
          <w:sz w:val="16"/>
          <w:szCs w:val="16"/>
        </w:rPr>
        <w:t>*</w:t>
      </w:r>
      <w:r>
        <w:rPr>
          <w:rFonts w:ascii="Sans" w:hAnsi="Sans" w:cs="Sans"/>
          <w:color w:val="1A1A1A"/>
          <w:sz w:val="16"/>
          <w:szCs w:val="16"/>
        </w:rPr>
        <w:t xml:space="preserve"> </w:t>
      </w:r>
      <w:r>
        <w:rPr>
          <w:rFonts w:ascii="Sans" w:hAnsi="Sans" w:cs="Sans"/>
          <w:color w:val="3F7F5F"/>
          <w:sz w:val="16"/>
          <w:szCs w:val="16"/>
        </w:rPr>
        <w:t>@return</w:t>
      </w:r>
      <w:r>
        <w:rPr>
          <w:rFonts w:ascii="Sans" w:hAnsi="Sans" w:cs="Sans"/>
          <w:color w:val="1A1A1A"/>
          <w:sz w:val="16"/>
          <w:szCs w:val="16"/>
        </w:rPr>
        <w:t xml:space="preserve"> </w:t>
      </w:r>
      <w:r>
        <w:rPr>
          <w:rFonts w:ascii="Sans" w:hAnsi="Sans" w:cs="Sans"/>
          <w:color w:val="3F7F5F"/>
          <w:sz w:val="16"/>
          <w:szCs w:val="16"/>
        </w:rPr>
        <w:t>List</w:t>
      </w:r>
    </w:p>
    <w:p w:rsidR="00A14944" w:rsidRDefault="00A14944" w:rsidP="00A14944">
      <w:pPr>
        <w:autoSpaceDE w:val="0"/>
        <w:autoSpaceDN w:val="0"/>
        <w:adjustRightInd w:val="0"/>
        <w:rPr>
          <w:rFonts w:ascii="Sans" w:hAnsi="Sans" w:cs="Sans"/>
          <w:sz w:val="16"/>
          <w:szCs w:val="16"/>
        </w:rPr>
      </w:pPr>
      <w:r>
        <w:rPr>
          <w:rFonts w:ascii="Sans" w:hAnsi="Sans" w:cs="Sans"/>
          <w:color w:val="1A1A1A"/>
          <w:sz w:val="16"/>
          <w:szCs w:val="16"/>
        </w:rPr>
        <w:t xml:space="preserve"> </w:t>
      </w:r>
      <w:r>
        <w:rPr>
          <w:rFonts w:ascii="Sans" w:hAnsi="Sans" w:cs="Sans"/>
          <w:color w:val="3F7F5F"/>
          <w:sz w:val="16"/>
          <w:szCs w:val="16"/>
        </w:rPr>
        <w:t>*/</w:t>
      </w:r>
    </w:p>
    <w:p w:rsidR="00A14944" w:rsidRDefault="00A14944" w:rsidP="00A14944">
      <w:pPr>
        <w:autoSpaceDE w:val="0"/>
        <w:autoSpaceDN w:val="0"/>
        <w:adjustRightInd w:val="0"/>
        <w:rPr>
          <w:rFonts w:ascii="Sans" w:hAnsi="Sans" w:cs="Sans"/>
          <w:sz w:val="16"/>
          <w:szCs w:val="16"/>
        </w:rPr>
      </w:pPr>
      <w:r>
        <w:rPr>
          <w:rFonts w:ascii="Sans" w:hAnsi="Sans" w:cs="Sans"/>
          <w:color w:val="000000"/>
          <w:sz w:val="16"/>
          <w:szCs w:val="16"/>
        </w:rPr>
        <w:t>List</w:t>
      </w:r>
      <w:r>
        <w:rPr>
          <w:rFonts w:ascii="Sans" w:hAnsi="Sans" w:cs="Sans"/>
          <w:color w:val="1A1A1A"/>
          <w:sz w:val="16"/>
          <w:szCs w:val="16"/>
        </w:rPr>
        <w:t xml:space="preserve"> </w:t>
      </w:r>
      <w:r>
        <w:rPr>
          <w:rFonts w:ascii="Sans" w:hAnsi="Sans" w:cs="Sans"/>
          <w:color w:val="000000"/>
          <w:sz w:val="16"/>
          <w:szCs w:val="16"/>
        </w:rPr>
        <w:t>getEComponentsImpl(Package</w:t>
      </w:r>
      <w:r>
        <w:rPr>
          <w:rFonts w:ascii="Sans" w:hAnsi="Sans" w:cs="Sans"/>
          <w:color w:val="1A1A1A"/>
          <w:sz w:val="16"/>
          <w:szCs w:val="16"/>
        </w:rPr>
        <w:t xml:space="preserve"> </w:t>
      </w:r>
      <w:r>
        <w:rPr>
          <w:rFonts w:ascii="Sans" w:hAnsi="Sans" w:cs="Sans"/>
          <w:color w:val="000000"/>
          <w:sz w:val="16"/>
          <w:szCs w:val="16"/>
        </w:rPr>
        <w:t>package):</w:t>
      </w:r>
    </w:p>
    <w:p w:rsidR="00A14944" w:rsidRDefault="00A14944" w:rsidP="00A14944">
      <w:pPr>
        <w:ind w:left="1440"/>
        <w:rPr>
          <w:rFonts w:ascii="Sans" w:hAnsi="Sans" w:cs="Sans"/>
          <w:color w:val="000000"/>
          <w:sz w:val="16"/>
          <w:szCs w:val="16"/>
        </w:rPr>
      </w:pPr>
      <w:r>
        <w:rPr>
          <w:rFonts w:ascii="Sans" w:hAnsi="Sans" w:cs="Sans"/>
          <w:color w:val="1A1A1A"/>
          <w:sz w:val="16"/>
          <w:szCs w:val="16"/>
        </w:rPr>
        <w:tab/>
      </w:r>
      <w:r>
        <w:rPr>
          <w:rFonts w:ascii="Sans" w:hAnsi="Sans" w:cs="Sans"/>
          <w:color w:val="000000"/>
          <w:sz w:val="16"/>
          <w:szCs w:val="16"/>
        </w:rPr>
        <w:t>package.allOwnedElements().select(e|isEComponentImpl(e));</w:t>
      </w:r>
    </w:p>
    <w:p w:rsidR="00A14944" w:rsidRDefault="00A14944" w:rsidP="00A14944">
      <w:pPr>
        <w:ind w:left="1440"/>
        <w:rPr>
          <w:rFonts w:ascii="Sans" w:hAnsi="Sans" w:cs="Sans"/>
          <w:color w:val="000000"/>
          <w:sz w:val="16"/>
          <w:szCs w:val="16"/>
        </w:rPr>
      </w:pPr>
    </w:p>
    <w:p w:rsidR="00A14944" w:rsidRDefault="00A14944" w:rsidP="008B198A">
      <w:pPr>
        <w:jc w:val="both"/>
      </w:pPr>
      <w:r>
        <w:t>The elements in the list that return the funtion can be processed by the template, this function is coded using the xtend programming language very similiar to Java. The function is used by ACSComponent.xpt template (example above).</w:t>
      </w:r>
    </w:p>
    <w:p w:rsidR="00E10555" w:rsidRDefault="00E10555" w:rsidP="00A14944"/>
    <w:p w:rsidR="00E10555" w:rsidRDefault="00E10555" w:rsidP="00A14944">
      <w:r>
        <w:t>In this project theres several xtend files to support the templates (</w:t>
      </w:r>
      <w:r w:rsidRPr="00E10555">
        <w:t>separated by languaje, usage, etc</w:t>
      </w:r>
      <w:r>
        <w:t>) for the code generation, these funcions are used as helper functions.</w:t>
      </w:r>
    </w:p>
    <w:p w:rsidR="00D67A56" w:rsidRDefault="00D67A56" w:rsidP="00A14944"/>
    <w:p w:rsidR="00D67A56" w:rsidRDefault="00075E28" w:rsidP="00075E28">
      <w:pPr>
        <w:pStyle w:val="Ttulo2"/>
      </w:pPr>
      <w:r>
        <w:t>Internal Lifecycle code generation</w:t>
      </w:r>
    </w:p>
    <w:p w:rsidR="00075E28" w:rsidRDefault="00075E28" w:rsidP="00075E28"/>
    <w:p w:rsidR="00075E28" w:rsidRDefault="00075E28" w:rsidP="00075E28">
      <w:r>
        <w:t>Adasd</w:t>
      </w:r>
    </w:p>
    <w:p w:rsidR="00075E28" w:rsidRDefault="00075E28" w:rsidP="00075E28"/>
    <w:p w:rsidR="00075E28" w:rsidRDefault="00075E28" w:rsidP="00075E28">
      <w:pPr>
        <w:pStyle w:val="Ttulo2"/>
      </w:pPr>
      <w:r>
        <w:t>Source Code Structure</w:t>
      </w:r>
    </w:p>
    <w:p w:rsidR="00075E28" w:rsidRDefault="00075E28" w:rsidP="00075E28"/>
    <w:p w:rsidR="00075E28" w:rsidRDefault="00075E28" w:rsidP="00075E28">
      <w:r>
        <w:t>Adasd</w:t>
      </w:r>
    </w:p>
    <w:p w:rsidR="00075E28" w:rsidRDefault="00075E28" w:rsidP="00075E28"/>
    <w:p w:rsidR="00075E28" w:rsidRDefault="00075E28" w:rsidP="00075E28">
      <w:pPr>
        <w:pStyle w:val="Ttulo2"/>
      </w:pPr>
      <w:r>
        <w:t>Class Diagrams</w:t>
      </w:r>
    </w:p>
    <w:p w:rsidR="00075E28" w:rsidRDefault="00075E28" w:rsidP="00075E28"/>
    <w:p w:rsidR="00075E28" w:rsidRDefault="00075E28" w:rsidP="00075E28">
      <w:r>
        <w:t>Adsad</w:t>
      </w:r>
    </w:p>
    <w:p w:rsidR="00075E28" w:rsidRDefault="00075E28" w:rsidP="00075E28">
      <w:pPr>
        <w:ind w:left="0"/>
      </w:pPr>
      <w:r>
        <w:br w:type="page"/>
      </w:r>
    </w:p>
    <w:p w:rsidR="00075E28" w:rsidRDefault="00075E28" w:rsidP="00075E28">
      <w:pPr>
        <w:pStyle w:val="Ttulo1"/>
      </w:pPr>
      <w:r>
        <w:lastRenderedPageBreak/>
        <w:t>Model definition</w:t>
      </w:r>
    </w:p>
    <w:p w:rsidR="00075E28" w:rsidRDefault="00075E28" w:rsidP="00075E28"/>
    <w:p w:rsidR="00075E28" w:rsidRDefault="008B198A" w:rsidP="00267817">
      <w:pPr>
        <w:jc w:val="both"/>
      </w:pPr>
      <w:r>
        <w:t>The generator use a very specific model design for the generation of the code and this model desing have some constraints to bear in mind.</w:t>
      </w:r>
    </w:p>
    <w:p w:rsidR="008B198A" w:rsidRDefault="008B198A" w:rsidP="00075E28"/>
    <w:p w:rsidR="008B198A" w:rsidRDefault="008B198A" w:rsidP="008B198A">
      <w:pPr>
        <w:jc w:val="both"/>
      </w:pPr>
      <w:r>
        <w:t xml:space="preserve">Any UML design software that support stereotypes definition in the model and export the model to XMI can be used for the code generator, currently ESO is using MagicDraw 16.x version to desing the models for the generator, a trial version can be downloaded from </w:t>
      </w:r>
      <w:hyperlink r:id="rId12" w:history="1">
        <w:r w:rsidRPr="003E4CAE">
          <w:rPr>
            <w:rStyle w:val="Hipervnculo"/>
          </w:rPr>
          <w:t>www.magicdraw.com</w:t>
        </w:r>
      </w:hyperlink>
    </w:p>
    <w:p w:rsidR="008B198A" w:rsidRDefault="008B198A" w:rsidP="008B198A">
      <w:pPr>
        <w:ind w:left="0"/>
        <w:jc w:val="both"/>
      </w:pPr>
      <w:r>
        <w:tab/>
      </w:r>
      <w:r>
        <w:tab/>
        <w:t>for the model creation</w:t>
      </w:r>
      <w:r w:rsidR="00267817">
        <w:t>.</w:t>
      </w:r>
    </w:p>
    <w:p w:rsidR="00366A4B" w:rsidRDefault="00366A4B" w:rsidP="008B198A">
      <w:pPr>
        <w:ind w:left="0"/>
        <w:jc w:val="both"/>
      </w:pPr>
    </w:p>
    <w:p w:rsidR="00366A4B" w:rsidRDefault="00366A4B" w:rsidP="00366A4B">
      <w:pPr>
        <w:ind w:left="360" w:firstLine="360"/>
        <w:jc w:val="both"/>
      </w:pPr>
      <w:r w:rsidRPr="00366A4B">
        <w:t>For the moment, exists only si</w:t>
      </w:r>
      <w:r>
        <w:t>x case use for the model desing, explained below.</w:t>
      </w:r>
    </w:p>
    <w:p w:rsidR="00267817" w:rsidRDefault="00267817" w:rsidP="008B198A">
      <w:pPr>
        <w:ind w:left="0"/>
        <w:jc w:val="both"/>
      </w:pPr>
    </w:p>
    <w:p w:rsidR="00267817" w:rsidRDefault="00267817" w:rsidP="00267817">
      <w:pPr>
        <w:pStyle w:val="Ttulo2"/>
      </w:pPr>
      <w:r>
        <w:t>EProfile</w:t>
      </w:r>
    </w:p>
    <w:p w:rsidR="00267817" w:rsidRDefault="00267817" w:rsidP="008B198A">
      <w:pPr>
        <w:ind w:left="0"/>
        <w:jc w:val="both"/>
      </w:pPr>
    </w:p>
    <w:p w:rsidR="00267817" w:rsidRDefault="00267817" w:rsidP="00267817">
      <w:pPr>
        <w:jc w:val="both"/>
      </w:pPr>
      <w:r>
        <w:t xml:space="preserve">EProfile is a file that </w:t>
      </w:r>
      <w:r w:rsidR="00511298">
        <w:t>has</w:t>
      </w:r>
      <w:r>
        <w:t xml:space="preserve"> all the stereotypes, tags, and metamodels for the model creation for the component generator</w:t>
      </w:r>
      <w:r w:rsidR="00511298">
        <w:t xml:space="preserve">, all the stereotypes with the E char prefix, the E prefix is for ESO </w:t>
      </w:r>
      <w:r>
        <w:t>. The generator use this profile to generate the code, for this reason all models must use this profile, currently this profile is developed in MagicDraw and is exported as XMI, but also can be implemented in other modeling softwares.</w:t>
      </w:r>
    </w:p>
    <w:p w:rsidR="00C05A1A" w:rsidRDefault="00C05A1A" w:rsidP="00267817">
      <w:pPr>
        <w:jc w:val="both"/>
      </w:pPr>
    </w:p>
    <w:p w:rsidR="00FA5C2C" w:rsidRDefault="00FA5C2C" w:rsidP="00267817">
      <w:pPr>
        <w:jc w:val="both"/>
      </w:pPr>
      <w:r>
        <w:t xml:space="preserve">Some stereotypes use tags to define certain behaviors, this tags are defined by this </w:t>
      </w:r>
      <w:r w:rsidR="006C7427">
        <w:t>enumerations</w:t>
      </w:r>
      <w:r>
        <w:t>:</w:t>
      </w:r>
    </w:p>
    <w:p w:rsidR="00FA5C2C" w:rsidRDefault="00FA5C2C" w:rsidP="00267817">
      <w:pPr>
        <w:jc w:val="both"/>
      </w:pPr>
    </w:p>
    <w:p w:rsidR="006C7427" w:rsidRDefault="00FA5C2C" w:rsidP="006C7427">
      <w:pPr>
        <w:keepNext/>
        <w:jc w:val="center"/>
      </w:pPr>
      <w:r>
        <w:rPr>
          <w:noProof/>
        </w:rPr>
        <w:drawing>
          <wp:inline distT="0" distB="0" distL="0" distR="0">
            <wp:extent cx="3076575" cy="699546"/>
            <wp:effectExtent l="19050" t="0" r="9525" b="0"/>
            <wp:docPr id="1" name="0 Imagen" descr="eumerations_of_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merations_of_profiles.jpg"/>
                    <pic:cNvPicPr/>
                  </pic:nvPicPr>
                  <pic:blipFill>
                    <a:blip r:embed="rId13"/>
                    <a:stretch>
                      <a:fillRect/>
                    </a:stretch>
                  </pic:blipFill>
                  <pic:spPr>
                    <a:xfrm>
                      <a:off x="0" y="0"/>
                      <a:ext cx="3091612" cy="702965"/>
                    </a:xfrm>
                    <a:prstGeom prst="rect">
                      <a:avLst/>
                    </a:prstGeom>
                  </pic:spPr>
                </pic:pic>
              </a:graphicData>
            </a:graphic>
          </wp:inline>
        </w:drawing>
      </w:r>
    </w:p>
    <w:p w:rsidR="00FA5C2C" w:rsidRDefault="006C7427" w:rsidP="006C7427">
      <w:pPr>
        <w:pStyle w:val="Epgrafe"/>
        <w:jc w:val="center"/>
      </w:pPr>
      <w:bookmarkStart w:id="0" w:name="_Toc275290680"/>
      <w:r>
        <w:t xml:space="preserve">Figure </w:t>
      </w:r>
      <w:fldSimple w:instr=" SEQ Figure \* ARABIC ">
        <w:r w:rsidR="00932B72">
          <w:rPr>
            <w:noProof/>
          </w:rPr>
          <w:t>1</w:t>
        </w:r>
      </w:fldSimple>
      <w:r w:rsidR="00932B72">
        <w:t>:</w:t>
      </w:r>
      <w:r>
        <w:t xml:space="preserve"> Enumerations for stereotype tags</w:t>
      </w:r>
      <w:bookmarkEnd w:id="0"/>
    </w:p>
    <w:p w:rsidR="006C7427" w:rsidRDefault="006C7427" w:rsidP="00267817">
      <w:pPr>
        <w:jc w:val="both"/>
      </w:pPr>
    </w:p>
    <w:p w:rsidR="00FA5C2C" w:rsidRDefault="006B7B52" w:rsidP="00267817">
      <w:pPr>
        <w:jc w:val="both"/>
      </w:pPr>
      <w:r>
        <w:t>An</w:t>
      </w:r>
      <w:r w:rsidR="006C7427">
        <w:t xml:space="preserve"> example</w:t>
      </w:r>
      <w:r>
        <w:t xml:space="preserve"> of this is</w:t>
      </w:r>
      <w:r w:rsidR="006C7427">
        <w:t xml:space="preserve"> the stereotype </w:t>
      </w:r>
      <w:r w:rsidR="006C7427" w:rsidRPr="006C7427">
        <w:rPr>
          <w:i/>
        </w:rPr>
        <w:t>&lt;&lt;EContainer&gt;&gt;</w:t>
      </w:r>
      <w:r w:rsidR="006C7427">
        <w:t xml:space="preserve"> </w:t>
      </w:r>
      <w:r>
        <w:t xml:space="preserve">has the </w:t>
      </w:r>
      <w:r w:rsidRPr="006B7B52">
        <w:rPr>
          <w:i/>
        </w:rPr>
        <w:t>language</w:t>
      </w:r>
      <w:r>
        <w:t xml:space="preserve"> tag, this tag is defined by</w:t>
      </w:r>
      <w:r w:rsidRPr="006B7B52">
        <w:rPr>
          <w:i/>
        </w:rPr>
        <w:t xml:space="preserve"> ELanguages</w:t>
      </w:r>
      <w:r>
        <w:t>.</w:t>
      </w:r>
    </w:p>
    <w:p w:rsidR="00FA5C2C" w:rsidRDefault="00FA5C2C" w:rsidP="00267817">
      <w:pPr>
        <w:jc w:val="both"/>
      </w:pPr>
    </w:p>
    <w:p w:rsidR="00C05A1A" w:rsidRDefault="00C05A1A" w:rsidP="00267817">
      <w:pPr>
        <w:jc w:val="both"/>
      </w:pPr>
      <w:r>
        <w:t>The stereotypes that the model and generator suppor</w:t>
      </w:r>
      <w:r w:rsidR="000263E8">
        <w:t>t</w:t>
      </w:r>
      <w:r>
        <w:t xml:space="preserve"> are:</w:t>
      </w:r>
    </w:p>
    <w:p w:rsidR="00075E28" w:rsidRDefault="00267817" w:rsidP="00FA5C2C">
      <w:pPr>
        <w:ind w:left="0"/>
        <w:jc w:val="both"/>
      </w:pPr>
      <w:r>
        <w:t xml:space="preserve"> </w:t>
      </w:r>
    </w:p>
    <w:p w:rsidR="00511298" w:rsidRDefault="002038BA" w:rsidP="009C7040">
      <w:pPr>
        <w:pStyle w:val="Ttulo3"/>
      </w:pPr>
      <w:r>
        <w:t>EInterface</w:t>
      </w:r>
    </w:p>
    <w:p w:rsidR="00FC43E1" w:rsidRDefault="00FC43E1" w:rsidP="009C7040"/>
    <w:p w:rsidR="009C7040" w:rsidRDefault="009C7040" w:rsidP="009C7040">
      <w:pPr>
        <w:jc w:val="both"/>
      </w:pPr>
      <w:r>
        <w:t>Asdsad</w:t>
      </w:r>
    </w:p>
    <w:p w:rsidR="002038BA" w:rsidRDefault="002038BA" w:rsidP="00FA5C2C">
      <w:pPr>
        <w:ind w:left="0"/>
        <w:jc w:val="both"/>
      </w:pPr>
    </w:p>
    <w:p w:rsidR="002038BA" w:rsidRDefault="002038BA" w:rsidP="009C7040">
      <w:pPr>
        <w:pStyle w:val="Ttulo3"/>
      </w:pPr>
      <w:r>
        <w:t>EComponent</w:t>
      </w:r>
    </w:p>
    <w:p w:rsidR="009C7040" w:rsidRDefault="009C7040" w:rsidP="009C7040"/>
    <w:p w:rsidR="009C7040" w:rsidRDefault="009C7040" w:rsidP="009C7040">
      <w:pPr>
        <w:jc w:val="both"/>
      </w:pPr>
      <w:r>
        <w:t>Asdsad</w:t>
      </w:r>
    </w:p>
    <w:p w:rsidR="00FC43E1" w:rsidRDefault="00FC43E1" w:rsidP="00FA5C2C">
      <w:pPr>
        <w:ind w:left="0"/>
        <w:jc w:val="both"/>
      </w:pPr>
      <w:r>
        <w:tab/>
      </w:r>
      <w:r>
        <w:tab/>
      </w:r>
    </w:p>
    <w:p w:rsidR="002038BA" w:rsidRDefault="002038BA" w:rsidP="009C7040">
      <w:pPr>
        <w:pStyle w:val="Ttulo3"/>
      </w:pPr>
      <w:r>
        <w:t>EComponentImpl</w:t>
      </w:r>
    </w:p>
    <w:p w:rsidR="009C7040" w:rsidRDefault="00FC43E1" w:rsidP="009C7040">
      <w:pPr>
        <w:ind w:left="0"/>
        <w:jc w:val="both"/>
      </w:pPr>
      <w:r>
        <w:tab/>
      </w:r>
      <w:r>
        <w:tab/>
      </w:r>
    </w:p>
    <w:p w:rsidR="009C7040" w:rsidRDefault="009C7040" w:rsidP="009C7040">
      <w:pPr>
        <w:jc w:val="both"/>
      </w:pPr>
      <w:r>
        <w:t>Asdsad</w:t>
      </w:r>
    </w:p>
    <w:p w:rsidR="00FC43E1" w:rsidRDefault="00FC43E1" w:rsidP="00FA5C2C">
      <w:pPr>
        <w:ind w:left="0"/>
        <w:jc w:val="both"/>
      </w:pPr>
    </w:p>
    <w:p w:rsidR="002038BA" w:rsidRDefault="00852669" w:rsidP="009C7040">
      <w:pPr>
        <w:pStyle w:val="Ttulo3"/>
      </w:pPr>
      <w:r>
        <w:t>EContainer</w:t>
      </w:r>
    </w:p>
    <w:p w:rsidR="009C7040" w:rsidRDefault="009C7040" w:rsidP="009C7040">
      <w:pPr>
        <w:jc w:val="both"/>
      </w:pPr>
    </w:p>
    <w:p w:rsidR="00852669" w:rsidRDefault="009C7040" w:rsidP="009C7040">
      <w:pPr>
        <w:jc w:val="both"/>
      </w:pPr>
      <w:r>
        <w:t>Asdsad</w:t>
      </w:r>
    </w:p>
    <w:p w:rsidR="00075E28" w:rsidRDefault="00075E28" w:rsidP="00075E28">
      <w:pPr>
        <w:pStyle w:val="Ttulo1"/>
      </w:pPr>
      <w:r>
        <w:t>Code Generator</w:t>
      </w:r>
    </w:p>
    <w:p w:rsidR="00075E28" w:rsidRDefault="00075E28" w:rsidP="00075E28"/>
    <w:p w:rsidR="00075E28" w:rsidRPr="00075E28" w:rsidRDefault="00075E28" w:rsidP="00075E28">
      <w:r>
        <w:lastRenderedPageBreak/>
        <w:t>asdasd</w:t>
      </w:r>
    </w:p>
    <w:sectPr w:rsidR="00075E28" w:rsidRPr="00075E28" w:rsidSect="00757168">
      <w:headerReference w:type="even" r:id="rId14"/>
      <w:headerReference w:type="default" r:id="rId15"/>
      <w:footerReference w:type="even" r:id="rId16"/>
      <w:footerReference w:type="default" r:id="rId17"/>
      <w:headerReference w:type="first" r:id="rId18"/>
      <w:type w:val="continuous"/>
      <w:pgSz w:w="11909" w:h="16834" w:code="9"/>
      <w:pgMar w:top="1440" w:right="1469" w:bottom="1440" w:left="1800" w:header="720" w:footer="515" w:gutter="0"/>
      <w:pgNumType w:start="1"/>
      <w:cols w:space="24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1B2" w:rsidRDefault="001121B2">
      <w:r>
        <w:separator/>
      </w:r>
    </w:p>
  </w:endnote>
  <w:endnote w:type="continuationSeparator" w:id="1">
    <w:p w:rsidR="001121B2" w:rsidRDefault="001121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4CB" w:rsidRDefault="004474CB">
    <w:pPr>
      <w:pStyle w:val="Piedepgina"/>
      <w:tabs>
        <w:tab w:val="clear" w:pos="4320"/>
        <w:tab w:val="left" w:pos="4050"/>
      </w:tabs>
    </w:pPr>
  </w:p>
  <w:p w:rsidR="004474CB" w:rsidRDefault="004474CB">
    <w:pPr>
      <w:pStyle w:val="Piedepgina"/>
      <w:tabs>
        <w:tab w:val="clear" w:pos="4320"/>
        <w:tab w:val="left" w:pos="7380"/>
      </w:tabs>
      <w:rPr>
        <w:sz w:val="14"/>
      </w:rPr>
    </w:pPr>
    <w:r>
      <w:rPr>
        <w:sz w:val="14"/>
      </w:rPr>
      <w:t>Create Date:</w:t>
    </w:r>
    <w:r>
      <w:rPr>
        <w:sz w:val="14"/>
      </w:rPr>
      <w:fldChar w:fldCharType="begin"/>
    </w:r>
    <w:r>
      <w:rPr>
        <w:sz w:val="14"/>
      </w:rPr>
      <w:instrText xml:space="preserve"> DATE \@ "dd/MM/yy" </w:instrText>
    </w:r>
    <w:r>
      <w:rPr>
        <w:sz w:val="14"/>
      </w:rPr>
      <w:fldChar w:fldCharType="separate"/>
    </w:r>
    <w:r w:rsidR="00932B72">
      <w:rPr>
        <w:noProof/>
        <w:sz w:val="14"/>
      </w:rPr>
      <w:t>19/10/10</w:t>
    </w:r>
    <w:r>
      <w:rPr>
        <w:sz w:val="14"/>
      </w:rPr>
      <w:fldChar w:fldCharType="end"/>
    </w:r>
    <w:r>
      <w:rPr>
        <w:sz w:val="14"/>
      </w:rPr>
      <w:tab/>
      <w:t>Rev No.</w:t>
    </w:r>
  </w:p>
  <w:p w:rsidR="004474CB" w:rsidRDefault="004474CB">
    <w:pPr>
      <w:pStyle w:val="Piedepgina"/>
    </w:pPr>
    <w:r>
      <w:rPr>
        <w:snapToGrid w:val="0"/>
        <w:sz w:val="14"/>
      </w:rPr>
      <w:fldChar w:fldCharType="begin"/>
    </w:r>
    <w:r>
      <w:rPr>
        <w:snapToGrid w:val="0"/>
        <w:sz w:val="14"/>
      </w:rPr>
      <w:instrText xml:space="preserve"> FILENAME </w:instrText>
    </w:r>
    <w:r>
      <w:rPr>
        <w:snapToGrid w:val="0"/>
        <w:sz w:val="14"/>
      </w:rPr>
      <w:fldChar w:fldCharType="separate"/>
    </w:r>
    <w:r w:rsidR="00932B72">
      <w:rPr>
        <w:noProof/>
        <w:snapToGrid w:val="0"/>
        <w:sz w:val="14"/>
      </w:rPr>
      <w:t>CodeGeneratorDocumentation2010</w:t>
    </w:r>
    <w:r>
      <w:rPr>
        <w:snapToGrid w:val="0"/>
        <w:sz w:val="14"/>
      </w:rPr>
      <w:fldChar w:fldCharType="end"/>
    </w:r>
    <w:r>
      <w:rPr>
        <w:sz w:val="14"/>
      </w:rPr>
      <w:tab/>
    </w:r>
    <w:r>
      <w:rPr>
        <w:snapToGrid w:val="0"/>
        <w:sz w:val="14"/>
      </w:rPr>
      <w:t xml:space="preserve">Page </w:t>
    </w:r>
    <w:r>
      <w:rPr>
        <w:snapToGrid w:val="0"/>
        <w:sz w:val="14"/>
      </w:rPr>
      <w:fldChar w:fldCharType="begin"/>
    </w:r>
    <w:r>
      <w:rPr>
        <w:snapToGrid w:val="0"/>
        <w:sz w:val="14"/>
      </w:rPr>
      <w:instrText xml:space="preserve"> PAGE </w:instrText>
    </w:r>
    <w:r>
      <w:rPr>
        <w:snapToGrid w:val="0"/>
        <w:sz w:val="14"/>
      </w:rPr>
      <w:fldChar w:fldCharType="separate"/>
    </w:r>
    <w:r>
      <w:rPr>
        <w:noProof/>
        <w:snapToGrid w:val="0"/>
        <w:sz w:val="14"/>
      </w:rPr>
      <w:t>2</w:t>
    </w:r>
    <w:r>
      <w:rPr>
        <w:snapToGrid w:val="0"/>
        <w:sz w:val="14"/>
      </w:rPr>
      <w:fldChar w:fldCharType="end"/>
    </w:r>
    <w:r>
      <w:rPr>
        <w:snapToGrid w:val="0"/>
        <w:sz w:val="14"/>
      </w:rPr>
      <w:t xml:space="preserve"> of </w:t>
    </w:r>
    <w:r>
      <w:rPr>
        <w:snapToGrid w:val="0"/>
        <w:sz w:val="14"/>
      </w:rPr>
      <w:fldChar w:fldCharType="begin"/>
    </w:r>
    <w:r>
      <w:rPr>
        <w:snapToGrid w:val="0"/>
        <w:sz w:val="14"/>
      </w:rPr>
      <w:instrText xml:space="preserve"> NUMPAGES </w:instrText>
    </w:r>
    <w:r>
      <w:rPr>
        <w:snapToGrid w:val="0"/>
        <w:sz w:val="14"/>
      </w:rPr>
      <w:fldChar w:fldCharType="separate"/>
    </w:r>
    <w:r w:rsidR="00932B72">
      <w:rPr>
        <w:noProof/>
        <w:snapToGrid w:val="0"/>
        <w:sz w:val="14"/>
      </w:rPr>
      <w:t>11</w:t>
    </w:r>
    <w:r>
      <w:rPr>
        <w:snapToGrid w:val="0"/>
        <w:sz w:val="14"/>
      </w:rPr>
      <w:fldChar w:fldCharType="end"/>
    </w:r>
    <w:r>
      <w:rPr>
        <w:sz w:val="14"/>
      </w:rPr>
      <w:tab/>
      <w:t xml:space="preserve">Author: </w:t>
    </w:r>
    <w:fldSimple w:instr=" AUTHOR  \* MERGEFORMAT ">
      <w:r w:rsidR="00932B72" w:rsidRPr="00932B72">
        <w:rPr>
          <w:noProof/>
          <w:snapToGrid w:val="0"/>
          <w:sz w:val="14"/>
        </w:rPr>
        <w:t>Alexis Tejeda</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4CB" w:rsidRDefault="004474CB">
    <w:pPr>
      <w:pStyle w:val="Piedepgina"/>
      <w:tabs>
        <w:tab w:val="clear" w:pos="4320"/>
        <w:tab w:val="left" w:pos="7380"/>
      </w:tabs>
    </w:pPr>
  </w:p>
  <w:p w:rsidR="004474CB" w:rsidRDefault="004474CB">
    <w:pPr>
      <w:pStyle w:val="Piedepgina"/>
      <w:tabs>
        <w:tab w:val="left" w:pos="7740"/>
      </w:tabs>
    </w:pPr>
    <w:r>
      <w:rPr>
        <w:sz w:val="14"/>
      </w:rPr>
      <w:t>Revision: 3</w:t>
    </w:r>
    <w:r>
      <w:rPr>
        <w:sz w:val="14"/>
      </w:rPr>
      <w:tab/>
    </w:r>
    <w:r>
      <w:rPr>
        <w:sz w:val="14"/>
      </w:rPr>
      <w:tab/>
    </w:r>
    <w:r>
      <w:rPr>
        <w:snapToGrid w:val="0"/>
        <w:sz w:val="14"/>
      </w:rPr>
      <w:t xml:space="preserve">Page </w:t>
    </w:r>
    <w:r>
      <w:rPr>
        <w:snapToGrid w:val="0"/>
        <w:sz w:val="14"/>
      </w:rPr>
      <w:fldChar w:fldCharType="begin"/>
    </w:r>
    <w:r>
      <w:rPr>
        <w:snapToGrid w:val="0"/>
        <w:sz w:val="14"/>
      </w:rPr>
      <w:instrText xml:space="preserve"> PAGE </w:instrText>
    </w:r>
    <w:r>
      <w:rPr>
        <w:snapToGrid w:val="0"/>
        <w:sz w:val="14"/>
      </w:rPr>
      <w:fldChar w:fldCharType="separate"/>
    </w:r>
    <w:r w:rsidR="002C04D9">
      <w:rPr>
        <w:noProof/>
        <w:snapToGrid w:val="0"/>
        <w:sz w:val="14"/>
      </w:rPr>
      <w:t>12</w:t>
    </w:r>
    <w:r>
      <w:rPr>
        <w:snapToGrid w:val="0"/>
        <w:sz w:val="14"/>
      </w:rPr>
      <w:fldChar w:fldCharType="end"/>
    </w:r>
    <w:bookmarkStart w:id="1" w:name="xgraphic"/>
    <w:r>
      <w:rPr>
        <w:snapToGrid w:val="0"/>
        <w:sz w:val="14"/>
      </w:rPr>
      <w:t xml:space="preserve"> o</w:t>
    </w:r>
    <w:r>
      <w:rPr>
        <w:snapToGrid w:val="0"/>
        <w:sz w:val="14"/>
      </w:rPr>
      <w:fldChar w:fldCharType="begin"/>
    </w:r>
    <w:r>
      <w:rPr>
        <w:snapToGrid w:val="0"/>
        <w:sz w:val="14"/>
      </w:rPr>
      <w:instrText xml:space="preserve"> NUMPAGES </w:instrText>
    </w:r>
    <w:r>
      <w:rPr>
        <w:snapToGrid w:val="0"/>
        <w:sz w:val="14"/>
      </w:rPr>
      <w:fldChar w:fldCharType="separate"/>
    </w:r>
    <w:r w:rsidR="002C04D9">
      <w:rPr>
        <w:noProof/>
        <w:snapToGrid w:val="0"/>
        <w:sz w:val="14"/>
      </w:rPr>
      <w:t>13</w:t>
    </w:r>
    <w:r>
      <w:rPr>
        <w:snapToGrid w:val="0"/>
        <w:sz w:val="14"/>
      </w:rPr>
      <w:fldChar w:fldCharType="end"/>
    </w:r>
    <w:bookmarkEnd w:id="1"/>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1B2" w:rsidRDefault="001121B2">
      <w:r>
        <w:separator/>
      </w:r>
    </w:p>
  </w:footnote>
  <w:footnote w:type="continuationSeparator" w:id="1">
    <w:p w:rsidR="001121B2" w:rsidRDefault="001121B2">
      <w:pPr>
        <w:ind w:left="0"/>
      </w:pPr>
      <w:r>
        <w:separator/>
      </w:r>
    </w:p>
  </w:footnote>
  <w:footnote w:type="continuationNotice" w:id="2">
    <w:p w:rsidR="001121B2" w:rsidRDefault="001121B2">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4CB" w:rsidRDefault="004474CB">
    <w:pPr>
      <w:pStyle w:val="Encabezado"/>
    </w:pPr>
    <w:r>
      <w:t>ALMA</w:t>
    </w:r>
    <w:r>
      <w:tab/>
    </w:r>
    <w:r>
      <w:tab/>
    </w:r>
    <w:fldSimple w:instr=" TITLE  \* MERGEFORMAT ">
      <w:r w:rsidR="00932B72">
        <w:t>Alma Document Template</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4CB" w:rsidRDefault="004474CB">
    <w:pPr>
      <w:pStyle w:val="Encabezado"/>
      <w:tabs>
        <w:tab w:val="clear" w:pos="8640"/>
        <w:tab w:val="right" w:pos="8100"/>
      </w:tabs>
    </w:pPr>
    <w:r>
      <w:t>ALMA</w:t>
    </w:r>
    <w:r>
      <w:tab/>
    </w:r>
    <w:r>
      <w:tab/>
    </w:r>
    <w:fldSimple w:instr=" TITLE  \* MERGEFORMAT ">
      <w:r w:rsidR="00932B72">
        <w:t>Alma Document Template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4CB" w:rsidRDefault="004474CB">
    <w:pPr>
      <w:pStyle w:val="CompanyName"/>
    </w:pPr>
    <w:r>
      <w:rPr>
        <w:noProof/>
      </w:rPr>
      <w:pict>
        <v:shapetype id="_x0000_t202" coordsize="21600,21600" o:spt="202" path="m,l,21600r21600,l21600,xe">
          <v:stroke joinstyle="miter"/>
          <v:path gradientshapeok="t" o:connecttype="rect"/>
        </v:shapetype>
        <v:shape id="_x0000_s2050" type="#_x0000_t202" style="position:absolute;margin-left:327.6pt;margin-top:36pt;width:100.8pt;height:136.8pt;z-index:251658240;mso-position-vertical-relative:page" o:allowincell="f">
          <v:textbox>
            <w:txbxContent>
              <w:tbl>
                <w:tblPr>
                  <w:tblW w:w="0" w:type="auto"/>
                  <w:tblInd w:w="18" w:type="dxa"/>
                  <w:tblLayout w:type="fixed"/>
                  <w:tblLook w:val="0010"/>
                </w:tblPr>
                <w:tblGrid>
                  <w:gridCol w:w="1980"/>
                </w:tblGrid>
                <w:tr w:rsidR="004474CB">
                  <w:tc>
                    <w:tcPr>
                      <w:tcW w:w="1980" w:type="dxa"/>
                    </w:tcPr>
                    <w:p w:rsidR="004474CB" w:rsidRDefault="004474CB">
                      <w:pPr>
                        <w:ind w:left="0"/>
                      </w:pPr>
                    </w:p>
                  </w:tc>
                </w:tr>
                <w:tr w:rsidR="004474CB">
                  <w:tc>
                    <w:tcPr>
                      <w:tcW w:w="1980" w:type="dxa"/>
                    </w:tcPr>
                    <w:p w:rsidR="004474CB" w:rsidRDefault="004474CB">
                      <w:pPr>
                        <w:ind w:left="0"/>
                      </w:pPr>
                    </w:p>
                  </w:tc>
                </w:tr>
                <w:tr w:rsidR="004474CB">
                  <w:tc>
                    <w:tcPr>
                      <w:tcW w:w="1980" w:type="dxa"/>
                    </w:tcPr>
                    <w:p w:rsidR="004474CB" w:rsidRDefault="004474CB">
                      <w:pPr>
                        <w:ind w:left="0"/>
                      </w:pPr>
                      <w:r>
                        <w:t xml:space="preserve">Revision: </w:t>
                      </w:r>
                    </w:p>
                  </w:tc>
                </w:tr>
                <w:tr w:rsidR="004474CB">
                  <w:tc>
                    <w:tcPr>
                      <w:tcW w:w="1980" w:type="dxa"/>
                    </w:tcPr>
                    <w:p w:rsidR="004474CB" w:rsidRDefault="004474CB">
                      <w:pPr>
                        <w:ind w:left="0"/>
                      </w:pPr>
                    </w:p>
                  </w:tc>
                </w:tr>
                <w:tr w:rsidR="004474CB">
                  <w:tc>
                    <w:tcPr>
                      <w:tcW w:w="1980" w:type="dxa"/>
                    </w:tcPr>
                    <w:p w:rsidR="004474CB" w:rsidRDefault="004474CB">
                      <w:pPr>
                        <w:ind w:left="0"/>
                      </w:pPr>
                      <w:r>
                        <w:rPr>
                          <w:snapToGrid w:val="0"/>
                        </w:rPr>
                        <w:t>2010-10-19</w:t>
                      </w:r>
                    </w:p>
                  </w:tc>
                </w:tr>
                <w:tr w:rsidR="004474CB">
                  <w:tc>
                    <w:tcPr>
                      <w:tcW w:w="1980" w:type="dxa"/>
                    </w:tcPr>
                    <w:p w:rsidR="004474CB" w:rsidRDefault="004474CB">
                      <w:pPr>
                        <w:ind w:left="0"/>
                      </w:pPr>
                    </w:p>
                  </w:tc>
                </w:tr>
                <w:tr w:rsidR="004474CB">
                  <w:tc>
                    <w:tcPr>
                      <w:tcW w:w="1980" w:type="dxa"/>
                    </w:tcPr>
                    <w:p w:rsidR="004474CB" w:rsidRDefault="004474CB">
                      <w:pPr>
                        <w:pStyle w:val="documenttype"/>
                      </w:pPr>
                      <w:r>
                        <w:t>Software Documentation</w:t>
                      </w:r>
                    </w:p>
                  </w:tc>
                </w:tr>
                <w:tr w:rsidR="004474CB">
                  <w:tc>
                    <w:tcPr>
                      <w:tcW w:w="1980" w:type="dxa"/>
                    </w:tcPr>
                    <w:p w:rsidR="004474CB" w:rsidRDefault="004474CB">
                      <w:pPr>
                        <w:pStyle w:val="documenttype"/>
                      </w:pPr>
                    </w:p>
                  </w:tc>
                </w:tr>
                <w:tr w:rsidR="004474CB">
                  <w:tc>
                    <w:tcPr>
                      <w:tcW w:w="1980" w:type="dxa"/>
                    </w:tcPr>
                    <w:p w:rsidR="004474CB" w:rsidRDefault="004474CB" w:rsidP="00DA04D3">
                      <w:pPr>
                        <w:pStyle w:val="CellText"/>
                      </w:pPr>
                      <w:r>
                        <w:t>Alexis Tejeda</w:t>
                      </w:r>
                    </w:p>
                  </w:tc>
                </w:tr>
              </w:tbl>
              <w:p w:rsidR="004474CB" w:rsidRDefault="004474CB">
                <w:pPr>
                  <w:pStyle w:val="documenttype"/>
                </w:pPr>
              </w:p>
            </w:txbxContent>
          </v:textbox>
          <w10:wrap anchory="page"/>
          <w10:anchorlock/>
        </v:shape>
      </w:pict>
    </w:r>
    <w:r>
      <w:rPr>
        <w:noProof/>
      </w:rPr>
      <w:pict>
        <v:shape id="_x0000_s2049" type="#_x0000_t202" style="position:absolute;margin-left:198pt;margin-top:36pt;width:129.6pt;height:136.8pt;z-index:251657216;mso-position-vertical-relative:page" o:allowincell="f">
          <v:textbox>
            <w:txbxContent>
              <w:p w:rsidR="004474CB" w:rsidRDefault="004474CB">
                <w:pPr>
                  <w:pStyle w:val="CompanyName"/>
                </w:pPr>
                <w:r>
                  <w:t>Atacama Large Millimeter Array</w:t>
                </w:r>
              </w:p>
              <w:p w:rsidR="004474CB" w:rsidRDefault="004474CB"/>
            </w:txbxContent>
          </v:textbox>
          <w10:wrap anchory="page"/>
          <w10:anchorlock/>
        </v:shape>
      </w:pict>
    </w:r>
    <w:r>
      <w:object w:dxaOrig="4080"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41pt" o:ole="" fillcolor="window">
          <v:imagedata r:id="rId1" o:title=""/>
        </v:shape>
        <o:OLEObject Type="Embed" ProgID="Word.Picture.8" ShapeID="_x0000_i1025" DrawAspect="Content" ObjectID="_1349033728" r:id="rId2"/>
      </w:object>
    </w:r>
  </w:p>
  <w:p w:rsidR="004474CB" w:rsidRDefault="004474C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51796C"/>
    <w:multiLevelType w:val="hybridMultilevel"/>
    <w:tmpl w:val="85CA32EE"/>
    <w:lvl w:ilvl="0" w:tplc="6DC6A1A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072C7F"/>
    <w:multiLevelType w:val="hybridMultilevel"/>
    <w:tmpl w:val="7F962A36"/>
    <w:lvl w:ilvl="0" w:tplc="33CA183C">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11ACC"/>
    <w:multiLevelType w:val="hybridMultilevel"/>
    <w:tmpl w:val="7B4EC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973E82"/>
    <w:multiLevelType w:val="hybridMultilevel"/>
    <w:tmpl w:val="86666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BE609A"/>
    <w:multiLevelType w:val="hybridMultilevel"/>
    <w:tmpl w:val="85CA32EE"/>
    <w:lvl w:ilvl="0" w:tplc="6DC6A1A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2070CC"/>
    <w:multiLevelType w:val="singleLevel"/>
    <w:tmpl w:val="AD40FE24"/>
    <w:lvl w:ilvl="0">
      <w:start w:val="1"/>
      <w:numFmt w:val="decimal"/>
      <w:pStyle w:val="reference"/>
      <w:lvlText w:val="%1."/>
      <w:lvlJc w:val="left"/>
      <w:pPr>
        <w:tabs>
          <w:tab w:val="num" w:pos="360"/>
        </w:tabs>
        <w:ind w:left="360" w:hanging="360"/>
      </w:pPr>
      <w:rPr>
        <w:rFonts w:ascii="Times New Roman" w:hAnsi="Times New Roman" w:hint="default"/>
        <w:b/>
        <w:i w:val="0"/>
      </w:rPr>
    </w:lvl>
  </w:abstractNum>
  <w:abstractNum w:abstractNumId="7">
    <w:nsid w:val="287A0DCB"/>
    <w:multiLevelType w:val="hybridMultilevel"/>
    <w:tmpl w:val="FE628E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647358"/>
    <w:multiLevelType w:val="multilevel"/>
    <w:tmpl w:val="DC90239C"/>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720"/>
        </w:tabs>
        <w:ind w:left="720" w:hanging="720"/>
      </w:pPr>
      <w:rPr>
        <w:rFonts w:hint="default"/>
      </w:rPr>
    </w:lvl>
    <w:lvl w:ilvl="4">
      <w:start w:val="1"/>
      <w:numFmt w:val="decimal"/>
      <w:pStyle w:val="Ttulo5"/>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51CC4DA0"/>
    <w:multiLevelType w:val="hybridMultilevel"/>
    <w:tmpl w:val="85DA6256"/>
    <w:lvl w:ilvl="0" w:tplc="E57A284E">
      <w:start w:val="2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8F6E78"/>
    <w:multiLevelType w:val="singleLevel"/>
    <w:tmpl w:val="5546C950"/>
    <w:lvl w:ilvl="0">
      <w:start w:val="1"/>
      <w:numFmt w:val="upperLetter"/>
      <w:pStyle w:val="appendix"/>
      <w:lvlText w:val="Appendix %1."/>
      <w:lvlJc w:val="left"/>
      <w:pPr>
        <w:tabs>
          <w:tab w:val="num" w:pos="1800"/>
        </w:tabs>
        <w:ind w:left="360" w:hanging="360"/>
      </w:pPr>
    </w:lvl>
  </w:abstractNum>
  <w:abstractNum w:abstractNumId="11">
    <w:nsid w:val="618A2C88"/>
    <w:multiLevelType w:val="hybridMultilevel"/>
    <w:tmpl w:val="3CB42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D373C"/>
    <w:multiLevelType w:val="hybridMultilevel"/>
    <w:tmpl w:val="7B4201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7503128"/>
    <w:multiLevelType w:val="hybridMultilevel"/>
    <w:tmpl w:val="5344CDEC"/>
    <w:lvl w:ilvl="0" w:tplc="6DC6A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1B1F37"/>
    <w:multiLevelType w:val="hybridMultilevel"/>
    <w:tmpl w:val="5B10F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sz w:val="22"/>
        </w:rPr>
      </w:lvl>
    </w:lvlOverride>
  </w:num>
  <w:num w:numId="2">
    <w:abstractNumId w:val="10"/>
  </w:num>
  <w:num w:numId="3">
    <w:abstractNumId w:val="6"/>
  </w:num>
  <w:num w:numId="4">
    <w:abstractNumId w:val="8"/>
  </w:num>
  <w:num w:numId="5">
    <w:abstractNumId w:val="3"/>
  </w:num>
  <w:num w:numId="6">
    <w:abstractNumId w:val="14"/>
  </w:num>
  <w:num w:numId="7">
    <w:abstractNumId w:val="7"/>
  </w:num>
  <w:num w:numId="8">
    <w:abstractNumId w:val="4"/>
  </w:num>
  <w:num w:numId="9">
    <w:abstractNumId w:val="11"/>
  </w:num>
  <w:num w:numId="10">
    <w:abstractNumId w:val="12"/>
  </w:num>
  <w:num w:numId="11">
    <w:abstractNumId w:val="13"/>
  </w:num>
  <w:num w:numId="12">
    <w:abstractNumId w:val="1"/>
  </w:num>
  <w:num w:numId="13">
    <w:abstractNumId w:val="5"/>
  </w:num>
  <w:num w:numId="14">
    <w:abstractNumId w:val="2"/>
  </w:num>
  <w:num w:numId="15">
    <w:abstractNumId w:val="9"/>
  </w:num>
  <w:num w:numId="16">
    <w:abstractNumId w:val="8"/>
  </w:num>
  <w:num w:numId="17">
    <w:abstractNumId w:val="8"/>
  </w:num>
  <w:num w:numId="18">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360"/>
  <w:displayHorizontalDrawingGridEvery w:val="0"/>
  <w:displayVerticalDrawingGridEvery w:val="0"/>
  <w:doNotUseMarginsForDrawingGridOrigin/>
  <w:doNotShadeFormData/>
  <w:noPunctuationKerning/>
  <w:characterSpacingControl w:val="doNotCompress"/>
  <w:hdrShapeDefaults>
    <o:shapedefaults v:ext="edit" spidmax="5122">
      <o:colormru v:ext="edit" colors="#eee,#f7f7f7"/>
    </o:shapedefaults>
    <o:shapelayout v:ext="edit">
      <o:idmap v:ext="edit" data="2"/>
    </o:shapelayout>
  </w:hdrShapeDefaults>
  <w:footnotePr>
    <w:footnote w:id="0"/>
    <w:footnote w:id="1"/>
    <w:footnote w:id="2"/>
  </w:footnotePr>
  <w:endnotePr>
    <w:endnote w:id="0"/>
    <w:endnote w:id="1"/>
  </w:endnotePr>
  <w:compat/>
  <w:rsids>
    <w:rsidRoot w:val="00CB1568"/>
    <w:rsid w:val="000263E8"/>
    <w:rsid w:val="00075E28"/>
    <w:rsid w:val="0008139D"/>
    <w:rsid w:val="000B5C30"/>
    <w:rsid w:val="000C29D2"/>
    <w:rsid w:val="000F1AF8"/>
    <w:rsid w:val="00111C2F"/>
    <w:rsid w:val="001121B2"/>
    <w:rsid w:val="001B1605"/>
    <w:rsid w:val="001F4734"/>
    <w:rsid w:val="002038BA"/>
    <w:rsid w:val="00251C8C"/>
    <w:rsid w:val="00267817"/>
    <w:rsid w:val="00281BFA"/>
    <w:rsid w:val="002B51CA"/>
    <w:rsid w:val="002C04D9"/>
    <w:rsid w:val="00366A4B"/>
    <w:rsid w:val="003E2658"/>
    <w:rsid w:val="004474CB"/>
    <w:rsid w:val="004A2ABD"/>
    <w:rsid w:val="00511298"/>
    <w:rsid w:val="00565049"/>
    <w:rsid w:val="00567DCE"/>
    <w:rsid w:val="0057045F"/>
    <w:rsid w:val="005919B1"/>
    <w:rsid w:val="005C68EB"/>
    <w:rsid w:val="006B7B52"/>
    <w:rsid w:val="006C7427"/>
    <w:rsid w:val="00705932"/>
    <w:rsid w:val="00712671"/>
    <w:rsid w:val="00757168"/>
    <w:rsid w:val="00791E81"/>
    <w:rsid w:val="00803AAD"/>
    <w:rsid w:val="00852669"/>
    <w:rsid w:val="0089337C"/>
    <w:rsid w:val="00895C93"/>
    <w:rsid w:val="008B198A"/>
    <w:rsid w:val="00932B72"/>
    <w:rsid w:val="00976AF1"/>
    <w:rsid w:val="00984FE5"/>
    <w:rsid w:val="009B44FD"/>
    <w:rsid w:val="009C7040"/>
    <w:rsid w:val="00A14944"/>
    <w:rsid w:val="00A67C47"/>
    <w:rsid w:val="00A7067F"/>
    <w:rsid w:val="00A7233F"/>
    <w:rsid w:val="00A83254"/>
    <w:rsid w:val="00AE7D1F"/>
    <w:rsid w:val="00B23CD5"/>
    <w:rsid w:val="00BB4811"/>
    <w:rsid w:val="00C05A1A"/>
    <w:rsid w:val="00C42F9E"/>
    <w:rsid w:val="00CB1568"/>
    <w:rsid w:val="00CC5FDD"/>
    <w:rsid w:val="00D4599F"/>
    <w:rsid w:val="00D52D4D"/>
    <w:rsid w:val="00D67A56"/>
    <w:rsid w:val="00D70DA8"/>
    <w:rsid w:val="00DA04D3"/>
    <w:rsid w:val="00DB63F3"/>
    <w:rsid w:val="00E10555"/>
    <w:rsid w:val="00E27771"/>
    <w:rsid w:val="00E67395"/>
    <w:rsid w:val="00E70F15"/>
    <w:rsid w:val="00E90601"/>
    <w:rsid w:val="00EB0506"/>
    <w:rsid w:val="00EC373A"/>
    <w:rsid w:val="00F0638A"/>
    <w:rsid w:val="00F12599"/>
    <w:rsid w:val="00F53E0C"/>
    <w:rsid w:val="00F76F04"/>
    <w:rsid w:val="00F915D7"/>
    <w:rsid w:val="00FA5C2C"/>
    <w:rsid w:val="00FC4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eee,#f7f7f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168"/>
    <w:pPr>
      <w:ind w:left="720"/>
    </w:pPr>
  </w:style>
  <w:style w:type="paragraph" w:styleId="Ttulo1">
    <w:name w:val="heading 1"/>
    <w:basedOn w:val="HeadingBase"/>
    <w:next w:val="Textoindependiente"/>
    <w:autoRedefine/>
    <w:qFormat/>
    <w:rsid w:val="00757168"/>
    <w:pPr>
      <w:numPr>
        <w:numId w:val="4"/>
      </w:numPr>
      <w:shd w:val="pct10" w:color="auto" w:fill="auto"/>
      <w:spacing w:before="480" w:after="220" w:line="280" w:lineRule="atLeast"/>
      <w:outlineLvl w:val="0"/>
    </w:pPr>
    <w:rPr>
      <w:b/>
      <w:spacing w:val="-10"/>
      <w:position w:val="6"/>
      <w:sz w:val="28"/>
    </w:rPr>
  </w:style>
  <w:style w:type="paragraph" w:styleId="Ttulo2">
    <w:name w:val="heading 2"/>
    <w:basedOn w:val="HeadingBase"/>
    <w:next w:val="Textoindependiente"/>
    <w:qFormat/>
    <w:rsid w:val="00757168"/>
    <w:pPr>
      <w:numPr>
        <w:ilvl w:val="1"/>
        <w:numId w:val="4"/>
      </w:numPr>
      <w:outlineLvl w:val="1"/>
    </w:pPr>
    <w:rPr>
      <w:b/>
      <w:sz w:val="24"/>
    </w:rPr>
  </w:style>
  <w:style w:type="paragraph" w:styleId="Ttulo3">
    <w:name w:val="heading 3"/>
    <w:basedOn w:val="HeadingBase"/>
    <w:next w:val="Textoindependiente"/>
    <w:qFormat/>
    <w:rsid w:val="00757168"/>
    <w:pPr>
      <w:numPr>
        <w:ilvl w:val="2"/>
        <w:numId w:val="4"/>
      </w:numPr>
      <w:outlineLvl w:val="2"/>
    </w:pPr>
  </w:style>
  <w:style w:type="paragraph" w:styleId="Ttulo4">
    <w:name w:val="heading 4"/>
    <w:basedOn w:val="HeadingBase"/>
    <w:next w:val="Textoindependiente"/>
    <w:qFormat/>
    <w:rsid w:val="00757168"/>
    <w:pPr>
      <w:numPr>
        <w:ilvl w:val="3"/>
        <w:numId w:val="4"/>
      </w:numPr>
      <w:outlineLvl w:val="3"/>
    </w:pPr>
    <w:rPr>
      <w:b/>
      <w:sz w:val="20"/>
    </w:rPr>
  </w:style>
  <w:style w:type="paragraph" w:styleId="Ttulo5">
    <w:name w:val="heading 5"/>
    <w:basedOn w:val="HeadingBase"/>
    <w:next w:val="Textoindependiente"/>
    <w:qFormat/>
    <w:rsid w:val="00757168"/>
    <w:pPr>
      <w:numPr>
        <w:ilvl w:val="4"/>
        <w:numId w:val="4"/>
      </w:numPr>
      <w:spacing w:before="220" w:after="220"/>
      <w:outlineLvl w:val="4"/>
    </w:pPr>
    <w:rPr>
      <w:rFonts w:ascii="Times New Roman" w:hAnsi="Times New Roman"/>
      <w:i/>
      <w:sz w:val="20"/>
    </w:rPr>
  </w:style>
  <w:style w:type="paragraph" w:styleId="Ttulo6">
    <w:name w:val="heading 6"/>
    <w:basedOn w:val="HeaderBase"/>
    <w:next w:val="Textoindependiente"/>
    <w:qFormat/>
    <w:rsid w:val="00757168"/>
    <w:pPr>
      <w:spacing w:before="220" w:after="220" w:line="220" w:lineRule="atLeast"/>
      <w:ind w:left="1440" w:hanging="720"/>
      <w:outlineLvl w:val="5"/>
    </w:pPr>
    <w:rPr>
      <w:rFonts w:ascii="Times New Roman" w:hAnsi="Times New Roman"/>
      <w:b/>
      <w:sz w:val="22"/>
    </w:rPr>
  </w:style>
  <w:style w:type="paragraph" w:styleId="Ttulo7">
    <w:name w:val="heading 7"/>
    <w:basedOn w:val="HeadingBase"/>
    <w:next w:val="Textoindependiente"/>
    <w:qFormat/>
    <w:rsid w:val="00757168"/>
    <w:pPr>
      <w:ind w:left="0"/>
      <w:outlineLvl w:val="6"/>
    </w:pPr>
    <w:rPr>
      <w:rFonts w:ascii="Times New Roman" w:hAnsi="Times New Roman"/>
      <w:sz w:val="20"/>
    </w:rPr>
  </w:style>
  <w:style w:type="paragraph" w:styleId="Ttulo8">
    <w:name w:val="heading 8"/>
    <w:basedOn w:val="HeadingBase"/>
    <w:next w:val="Textoindependiente"/>
    <w:qFormat/>
    <w:rsid w:val="00757168"/>
    <w:pPr>
      <w:ind w:left="0"/>
      <w:outlineLvl w:val="7"/>
    </w:pPr>
    <w:rPr>
      <w:i/>
      <w:sz w:val="18"/>
    </w:rPr>
  </w:style>
  <w:style w:type="paragraph" w:styleId="Ttulo9">
    <w:name w:val="heading 9"/>
    <w:basedOn w:val="HeadingBase"/>
    <w:next w:val="Textoindependiente"/>
    <w:qFormat/>
    <w:rsid w:val="00757168"/>
    <w:pPr>
      <w:ind w:left="0"/>
      <w:outlineLvl w:val="8"/>
    </w:pPr>
    <w:rPr>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Base">
    <w:name w:val="Heading Base"/>
    <w:basedOn w:val="Normal"/>
    <w:next w:val="Textoindependiente"/>
    <w:rsid w:val="00757168"/>
    <w:pPr>
      <w:keepNext/>
      <w:keepLines/>
      <w:spacing w:before="140" w:line="220" w:lineRule="atLeast"/>
    </w:pPr>
    <w:rPr>
      <w:rFonts w:ascii="Arial" w:hAnsi="Arial"/>
      <w:spacing w:val="-4"/>
      <w:kern w:val="28"/>
      <w:sz w:val="22"/>
    </w:rPr>
  </w:style>
  <w:style w:type="paragraph" w:styleId="Textoindependiente">
    <w:name w:val="Body Text"/>
    <w:basedOn w:val="Normal"/>
    <w:semiHidden/>
    <w:rsid w:val="00757168"/>
    <w:pPr>
      <w:spacing w:after="220" w:line="220" w:lineRule="atLeast"/>
    </w:pPr>
    <w:rPr>
      <w:sz w:val="22"/>
    </w:rPr>
  </w:style>
  <w:style w:type="paragraph" w:customStyle="1" w:styleId="FootnoteBase">
    <w:name w:val="Footnote Base"/>
    <w:basedOn w:val="Normal"/>
    <w:rsid w:val="00757168"/>
    <w:pPr>
      <w:keepLines/>
      <w:spacing w:line="220" w:lineRule="atLeast"/>
    </w:pPr>
    <w:rPr>
      <w:sz w:val="18"/>
    </w:rPr>
  </w:style>
  <w:style w:type="paragraph" w:customStyle="1" w:styleId="BlockQuotation">
    <w:name w:val="Block Quotation"/>
    <w:basedOn w:val="Textoindependiente"/>
    <w:rsid w:val="00757168"/>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Textoindependiente"/>
    <w:rsid w:val="00757168"/>
    <w:pPr>
      <w:keepNext/>
    </w:pPr>
  </w:style>
  <w:style w:type="paragraph" w:styleId="Epgrafe">
    <w:name w:val="caption"/>
    <w:basedOn w:val="Normal"/>
    <w:next w:val="Textoindependiente"/>
    <w:qFormat/>
    <w:rsid w:val="00757168"/>
    <w:pPr>
      <w:keepNext/>
      <w:spacing w:before="60" w:after="220" w:line="220" w:lineRule="atLeast"/>
      <w:ind w:left="1728"/>
    </w:pPr>
    <w:rPr>
      <w:i/>
      <w:sz w:val="18"/>
    </w:rPr>
  </w:style>
  <w:style w:type="paragraph" w:styleId="Mapadeldocumento">
    <w:name w:val="Document Map"/>
    <w:basedOn w:val="Normal"/>
    <w:semiHidden/>
    <w:rsid w:val="00757168"/>
    <w:pPr>
      <w:shd w:val="clear" w:color="auto" w:fill="000080"/>
    </w:pPr>
    <w:rPr>
      <w:rFonts w:ascii="Tahoma" w:hAnsi="Tahoma"/>
    </w:rPr>
  </w:style>
  <w:style w:type="paragraph" w:customStyle="1" w:styleId="DocumentLabel">
    <w:name w:val="Document Label"/>
    <w:basedOn w:val="HeadingBase"/>
    <w:next w:val="Textoindependiente"/>
    <w:rsid w:val="00757168"/>
    <w:pPr>
      <w:spacing w:before="160" w:after="120"/>
    </w:pPr>
    <w:rPr>
      <w:rFonts w:ascii="Times New Roman" w:hAnsi="Times New Roman"/>
      <w:spacing w:val="-30"/>
      <w:sz w:val="28"/>
    </w:rPr>
  </w:style>
  <w:style w:type="character" w:styleId="Refdenotaalfinal">
    <w:name w:val="endnote reference"/>
    <w:semiHidden/>
    <w:rsid w:val="00757168"/>
    <w:rPr>
      <w:b/>
      <w:vertAlign w:val="superscript"/>
    </w:rPr>
  </w:style>
  <w:style w:type="paragraph" w:styleId="Textonotaalfinal">
    <w:name w:val="endnote text"/>
    <w:basedOn w:val="FootnoteBase"/>
    <w:semiHidden/>
    <w:rsid w:val="00757168"/>
  </w:style>
  <w:style w:type="paragraph" w:styleId="Piedepgina">
    <w:name w:val="footer"/>
    <w:basedOn w:val="HeaderBase"/>
    <w:semiHidden/>
    <w:rsid w:val="00757168"/>
  </w:style>
  <w:style w:type="paragraph" w:customStyle="1" w:styleId="HeaderBase">
    <w:name w:val="Header Base"/>
    <w:basedOn w:val="Normal"/>
    <w:rsid w:val="00757168"/>
    <w:pPr>
      <w:keepLines/>
      <w:tabs>
        <w:tab w:val="center" w:pos="4320"/>
        <w:tab w:val="right" w:pos="8640"/>
      </w:tabs>
      <w:ind w:left="0"/>
    </w:pPr>
    <w:rPr>
      <w:rFonts w:ascii="Arial" w:hAnsi="Arial"/>
      <w:spacing w:val="-4"/>
    </w:rPr>
  </w:style>
  <w:style w:type="character" w:styleId="Refdenotaalpie">
    <w:name w:val="footnote reference"/>
    <w:semiHidden/>
    <w:rsid w:val="00757168"/>
    <w:rPr>
      <w:vertAlign w:val="superscript"/>
    </w:rPr>
  </w:style>
  <w:style w:type="paragraph" w:styleId="Textonotapie">
    <w:name w:val="footnote text"/>
    <w:basedOn w:val="FootnoteBase"/>
    <w:semiHidden/>
    <w:rsid w:val="00757168"/>
  </w:style>
  <w:style w:type="paragraph" w:styleId="Encabezado">
    <w:name w:val="header"/>
    <w:basedOn w:val="HeaderBase"/>
    <w:semiHidden/>
    <w:rsid w:val="00757168"/>
  </w:style>
  <w:style w:type="paragraph" w:styleId="ndice1">
    <w:name w:val="index 1"/>
    <w:basedOn w:val="IndexBase"/>
    <w:semiHidden/>
    <w:rsid w:val="00757168"/>
    <w:pPr>
      <w:tabs>
        <w:tab w:val="right" w:pos="4080"/>
      </w:tabs>
      <w:ind w:hanging="360"/>
    </w:pPr>
  </w:style>
  <w:style w:type="paragraph" w:customStyle="1" w:styleId="IndexBase">
    <w:name w:val="Index Base"/>
    <w:basedOn w:val="Normal"/>
    <w:rsid w:val="00757168"/>
    <w:pPr>
      <w:spacing w:line="220" w:lineRule="atLeast"/>
      <w:ind w:left="360"/>
    </w:pPr>
  </w:style>
  <w:style w:type="paragraph" w:styleId="ndice2">
    <w:name w:val="index 2"/>
    <w:basedOn w:val="IndexBase"/>
    <w:semiHidden/>
    <w:rsid w:val="00757168"/>
    <w:pPr>
      <w:tabs>
        <w:tab w:val="right" w:pos="4080"/>
      </w:tabs>
      <w:ind w:left="720" w:hanging="360"/>
    </w:pPr>
  </w:style>
  <w:style w:type="paragraph" w:styleId="ndice3">
    <w:name w:val="index 3"/>
    <w:basedOn w:val="IndexBase"/>
    <w:semiHidden/>
    <w:rsid w:val="00757168"/>
    <w:pPr>
      <w:tabs>
        <w:tab w:val="right" w:pos="4080"/>
      </w:tabs>
      <w:ind w:left="720" w:hanging="360"/>
    </w:pPr>
  </w:style>
  <w:style w:type="paragraph" w:styleId="ndice4">
    <w:name w:val="index 4"/>
    <w:basedOn w:val="IndexBase"/>
    <w:semiHidden/>
    <w:rsid w:val="00757168"/>
    <w:pPr>
      <w:tabs>
        <w:tab w:val="right" w:pos="4080"/>
      </w:tabs>
      <w:ind w:left="720" w:hanging="360"/>
    </w:pPr>
  </w:style>
  <w:style w:type="paragraph" w:styleId="ndice5">
    <w:name w:val="index 5"/>
    <w:basedOn w:val="IndexBase"/>
    <w:semiHidden/>
    <w:rsid w:val="00757168"/>
    <w:pPr>
      <w:tabs>
        <w:tab w:val="right" w:pos="4080"/>
      </w:tabs>
      <w:ind w:left="720" w:hanging="360"/>
    </w:pPr>
  </w:style>
  <w:style w:type="paragraph" w:styleId="Ttulodendice">
    <w:name w:val="index heading"/>
    <w:basedOn w:val="HeadingBase"/>
    <w:next w:val="ndice1"/>
    <w:semiHidden/>
    <w:rsid w:val="00757168"/>
    <w:pPr>
      <w:keepLines w:val="0"/>
      <w:spacing w:before="440"/>
      <w:ind w:left="0"/>
    </w:pPr>
    <w:rPr>
      <w:b/>
      <w:caps/>
      <w:spacing w:val="0"/>
      <w:kern w:val="0"/>
      <w:sz w:val="24"/>
    </w:rPr>
  </w:style>
  <w:style w:type="character" w:customStyle="1" w:styleId="Lead-inEmphasis">
    <w:name w:val="Lead-in Emphasis"/>
    <w:rsid w:val="00757168"/>
    <w:rPr>
      <w:rFonts w:ascii="Arial" w:hAnsi="Arial"/>
      <w:b/>
      <w:spacing w:val="-4"/>
    </w:rPr>
  </w:style>
  <w:style w:type="character" w:styleId="Nmerodelnea">
    <w:name w:val="line number"/>
    <w:semiHidden/>
    <w:rsid w:val="00757168"/>
    <w:rPr>
      <w:sz w:val="18"/>
    </w:rPr>
  </w:style>
  <w:style w:type="paragraph" w:styleId="Lista">
    <w:name w:val="List"/>
    <w:basedOn w:val="Textoindependiente"/>
    <w:semiHidden/>
    <w:rsid w:val="00757168"/>
    <w:pPr>
      <w:ind w:left="1080" w:hanging="360"/>
    </w:pPr>
  </w:style>
  <w:style w:type="paragraph" w:styleId="Listaconvietas">
    <w:name w:val="List Bullet"/>
    <w:basedOn w:val="Lista"/>
    <w:semiHidden/>
    <w:rsid w:val="00757168"/>
    <w:pPr>
      <w:ind w:right="720"/>
    </w:pPr>
  </w:style>
  <w:style w:type="paragraph" w:styleId="Listaconnmeros">
    <w:name w:val="List Number"/>
    <w:basedOn w:val="Lista"/>
    <w:semiHidden/>
    <w:rsid w:val="00757168"/>
    <w:pPr>
      <w:ind w:right="720"/>
    </w:pPr>
  </w:style>
  <w:style w:type="paragraph" w:customStyle="1" w:styleId="TOCBase">
    <w:name w:val="TOC Base"/>
    <w:basedOn w:val="Normal"/>
    <w:rsid w:val="00757168"/>
    <w:pPr>
      <w:tabs>
        <w:tab w:val="right" w:leader="dot" w:pos="7200"/>
      </w:tabs>
      <w:spacing w:after="220" w:line="220" w:lineRule="atLeast"/>
      <w:ind w:left="0"/>
    </w:pPr>
    <w:rPr>
      <w:rFonts w:ascii="Arial" w:hAnsi="Arial"/>
    </w:rPr>
  </w:style>
  <w:style w:type="paragraph" w:styleId="TDC1">
    <w:name w:val="toc 1"/>
    <w:basedOn w:val="TOCBase"/>
    <w:semiHidden/>
    <w:rsid w:val="00757168"/>
    <w:pPr>
      <w:spacing w:before="120" w:after="120" w:line="240" w:lineRule="auto"/>
    </w:pPr>
    <w:rPr>
      <w:b/>
      <w:spacing w:val="-4"/>
    </w:rPr>
  </w:style>
  <w:style w:type="paragraph" w:styleId="TDC2">
    <w:name w:val="toc 2"/>
    <w:basedOn w:val="TOCBase"/>
    <w:semiHidden/>
    <w:rsid w:val="00757168"/>
    <w:pPr>
      <w:spacing w:after="0" w:line="240" w:lineRule="auto"/>
    </w:pPr>
  </w:style>
  <w:style w:type="paragraph" w:styleId="TDC3">
    <w:name w:val="toc 3"/>
    <w:basedOn w:val="TOCBase"/>
    <w:semiHidden/>
    <w:rsid w:val="00757168"/>
    <w:pPr>
      <w:spacing w:after="0" w:line="240" w:lineRule="auto"/>
      <w:ind w:left="720"/>
    </w:pPr>
  </w:style>
  <w:style w:type="paragraph" w:styleId="TDC4">
    <w:name w:val="toc 4"/>
    <w:basedOn w:val="TOCBase"/>
    <w:semiHidden/>
    <w:rsid w:val="00757168"/>
    <w:pPr>
      <w:spacing w:after="0" w:line="240" w:lineRule="auto"/>
    </w:pPr>
  </w:style>
  <w:style w:type="paragraph" w:styleId="TDC5">
    <w:name w:val="toc 5"/>
    <w:basedOn w:val="TOCBase"/>
    <w:semiHidden/>
    <w:rsid w:val="00757168"/>
    <w:pPr>
      <w:spacing w:after="0" w:line="240" w:lineRule="auto"/>
    </w:pPr>
  </w:style>
  <w:style w:type="paragraph" w:customStyle="1" w:styleId="FooterFirst">
    <w:name w:val="Footer First"/>
    <w:basedOn w:val="Piedepgina"/>
    <w:rsid w:val="00757168"/>
    <w:pPr>
      <w:pBdr>
        <w:bottom w:val="single" w:sz="6" w:space="1" w:color="auto"/>
      </w:pBdr>
      <w:spacing w:before="600"/>
    </w:pPr>
    <w:rPr>
      <w:b/>
    </w:rPr>
  </w:style>
  <w:style w:type="paragraph" w:customStyle="1" w:styleId="FooterEven">
    <w:name w:val="Footer Even"/>
    <w:basedOn w:val="Piedepgina"/>
    <w:rsid w:val="00757168"/>
    <w:pPr>
      <w:pBdr>
        <w:bottom w:val="single" w:sz="6" w:space="1" w:color="auto"/>
      </w:pBdr>
      <w:spacing w:before="600"/>
    </w:pPr>
    <w:rPr>
      <w:b/>
    </w:rPr>
  </w:style>
  <w:style w:type="paragraph" w:customStyle="1" w:styleId="FooterOdd">
    <w:name w:val="Footer Odd"/>
    <w:basedOn w:val="Piedepgina"/>
    <w:rsid w:val="00757168"/>
    <w:pPr>
      <w:pBdr>
        <w:bottom w:val="single" w:sz="6" w:space="1" w:color="auto"/>
      </w:pBdr>
      <w:spacing w:before="600"/>
    </w:pPr>
    <w:rPr>
      <w:b/>
    </w:rPr>
  </w:style>
  <w:style w:type="paragraph" w:customStyle="1" w:styleId="HeaderFirst">
    <w:name w:val="Header First"/>
    <w:basedOn w:val="Encabezado"/>
    <w:rsid w:val="00757168"/>
  </w:style>
  <w:style w:type="paragraph" w:customStyle="1" w:styleId="HeaderEven">
    <w:name w:val="Header Even"/>
    <w:basedOn w:val="Encabezado"/>
    <w:rsid w:val="00757168"/>
  </w:style>
  <w:style w:type="paragraph" w:customStyle="1" w:styleId="HeaderOdd">
    <w:name w:val="Header Odd"/>
    <w:basedOn w:val="Encabezado"/>
    <w:rsid w:val="00757168"/>
  </w:style>
  <w:style w:type="paragraph" w:styleId="Sangradetextonormal">
    <w:name w:val="Body Text Indent"/>
    <w:basedOn w:val="Textoindependiente"/>
    <w:semiHidden/>
    <w:rsid w:val="00757168"/>
    <w:pPr>
      <w:ind w:left="1440"/>
    </w:pPr>
  </w:style>
  <w:style w:type="paragraph" w:styleId="Subttulo">
    <w:name w:val="Subtitle"/>
    <w:basedOn w:val="Ttulo"/>
    <w:next w:val="Textoindependiente"/>
    <w:qFormat/>
    <w:rsid w:val="00757168"/>
    <w:pPr>
      <w:spacing w:before="0" w:after="160" w:line="400" w:lineRule="atLeast"/>
    </w:pPr>
    <w:rPr>
      <w:i/>
      <w:spacing w:val="-14"/>
      <w:sz w:val="34"/>
    </w:rPr>
  </w:style>
  <w:style w:type="paragraph" w:styleId="Ttulo">
    <w:name w:val="Title"/>
    <w:basedOn w:val="HeadingBase"/>
    <w:next w:val="Subttulo"/>
    <w:qFormat/>
    <w:rsid w:val="00757168"/>
    <w:pPr>
      <w:spacing w:before="660" w:after="400" w:line="540" w:lineRule="atLeast"/>
      <w:ind w:left="900" w:right="1185"/>
      <w:jc w:val="center"/>
    </w:pPr>
    <w:rPr>
      <w:rFonts w:ascii="Times New Roman" w:hAnsi="Times New Roman"/>
      <w:spacing w:val="-40"/>
      <w:sz w:val="60"/>
    </w:rPr>
  </w:style>
  <w:style w:type="paragraph" w:styleId="Listaconnmeros5">
    <w:name w:val="List Number 5"/>
    <w:basedOn w:val="Listaconnmeros"/>
    <w:semiHidden/>
    <w:rsid w:val="00757168"/>
    <w:pPr>
      <w:ind w:left="2520"/>
    </w:pPr>
  </w:style>
  <w:style w:type="paragraph" w:styleId="Listaconnmeros4">
    <w:name w:val="List Number 4"/>
    <w:basedOn w:val="Listaconnmeros"/>
    <w:semiHidden/>
    <w:rsid w:val="00757168"/>
    <w:pPr>
      <w:ind w:left="2160"/>
    </w:pPr>
  </w:style>
  <w:style w:type="paragraph" w:styleId="Listaconnmeros3">
    <w:name w:val="List Number 3"/>
    <w:basedOn w:val="Listaconnmeros"/>
    <w:semiHidden/>
    <w:rsid w:val="00757168"/>
    <w:pPr>
      <w:ind w:left="1800"/>
    </w:pPr>
  </w:style>
  <w:style w:type="paragraph" w:styleId="Listaconvietas5">
    <w:name w:val="List Bullet 5"/>
    <w:basedOn w:val="Listaconvietas"/>
    <w:semiHidden/>
    <w:rsid w:val="00757168"/>
    <w:pPr>
      <w:ind w:left="2520"/>
    </w:pPr>
  </w:style>
  <w:style w:type="paragraph" w:styleId="Listaconvietas4">
    <w:name w:val="List Bullet 4"/>
    <w:basedOn w:val="Listaconvietas"/>
    <w:semiHidden/>
    <w:rsid w:val="00757168"/>
    <w:pPr>
      <w:ind w:left="2160"/>
    </w:pPr>
  </w:style>
  <w:style w:type="paragraph" w:styleId="Listaconvietas3">
    <w:name w:val="List Bullet 3"/>
    <w:basedOn w:val="Listaconvietas"/>
    <w:semiHidden/>
    <w:rsid w:val="00757168"/>
    <w:pPr>
      <w:ind w:left="1800"/>
    </w:pPr>
  </w:style>
  <w:style w:type="paragraph" w:styleId="Listaconvietas2">
    <w:name w:val="List Bullet 2"/>
    <w:basedOn w:val="Listaconvietas"/>
    <w:semiHidden/>
    <w:rsid w:val="00757168"/>
    <w:pPr>
      <w:ind w:left="1440"/>
    </w:pPr>
  </w:style>
  <w:style w:type="paragraph" w:styleId="Lista5">
    <w:name w:val="List 5"/>
    <w:basedOn w:val="Lista"/>
    <w:semiHidden/>
    <w:rsid w:val="00757168"/>
    <w:pPr>
      <w:ind w:left="2520"/>
    </w:pPr>
  </w:style>
  <w:style w:type="paragraph" w:styleId="Lista4">
    <w:name w:val="List 4"/>
    <w:basedOn w:val="Lista"/>
    <w:semiHidden/>
    <w:rsid w:val="00757168"/>
    <w:pPr>
      <w:ind w:left="2160"/>
    </w:pPr>
  </w:style>
  <w:style w:type="paragraph" w:styleId="Lista3">
    <w:name w:val="List 3"/>
    <w:basedOn w:val="Lista"/>
    <w:semiHidden/>
    <w:rsid w:val="00757168"/>
    <w:pPr>
      <w:ind w:left="1800"/>
    </w:pPr>
  </w:style>
  <w:style w:type="paragraph" w:styleId="Lista2">
    <w:name w:val="List 2"/>
    <w:basedOn w:val="Lista"/>
    <w:semiHidden/>
    <w:rsid w:val="00757168"/>
    <w:pPr>
      <w:ind w:left="1440"/>
    </w:pPr>
  </w:style>
  <w:style w:type="character" w:styleId="nfasis">
    <w:name w:val="Emphasis"/>
    <w:qFormat/>
    <w:rsid w:val="00757168"/>
    <w:rPr>
      <w:rFonts w:ascii="Arial" w:hAnsi="Arial"/>
      <w:b/>
      <w:spacing w:val="-4"/>
    </w:rPr>
  </w:style>
  <w:style w:type="character" w:styleId="Refdecomentario">
    <w:name w:val="annotation reference"/>
    <w:semiHidden/>
    <w:rsid w:val="00757168"/>
    <w:rPr>
      <w:sz w:val="16"/>
    </w:rPr>
  </w:style>
  <w:style w:type="paragraph" w:styleId="Textocomentario">
    <w:name w:val="annotation text"/>
    <w:basedOn w:val="FootnoteBase"/>
    <w:semiHidden/>
    <w:rsid w:val="00757168"/>
  </w:style>
  <w:style w:type="paragraph" w:styleId="Listaconnmeros2">
    <w:name w:val="List Number 2"/>
    <w:basedOn w:val="Listaconnmeros"/>
    <w:semiHidden/>
    <w:rsid w:val="00757168"/>
    <w:pPr>
      <w:ind w:left="1440"/>
    </w:pPr>
  </w:style>
  <w:style w:type="paragraph" w:styleId="Continuarlista">
    <w:name w:val="List Continue"/>
    <w:basedOn w:val="Lista"/>
    <w:semiHidden/>
    <w:rsid w:val="00757168"/>
    <w:pPr>
      <w:ind w:firstLine="0"/>
    </w:pPr>
  </w:style>
  <w:style w:type="paragraph" w:styleId="Continuarlista2">
    <w:name w:val="List Continue 2"/>
    <w:basedOn w:val="Continuarlista"/>
    <w:semiHidden/>
    <w:rsid w:val="00757168"/>
    <w:pPr>
      <w:ind w:left="1440"/>
    </w:pPr>
  </w:style>
  <w:style w:type="paragraph" w:styleId="Continuarlista3">
    <w:name w:val="List Continue 3"/>
    <w:basedOn w:val="Continuarlista"/>
    <w:semiHidden/>
    <w:rsid w:val="00757168"/>
    <w:pPr>
      <w:ind w:left="1800"/>
    </w:pPr>
  </w:style>
  <w:style w:type="paragraph" w:styleId="Continuarlista4">
    <w:name w:val="List Continue 4"/>
    <w:basedOn w:val="Continuarlista"/>
    <w:semiHidden/>
    <w:rsid w:val="00757168"/>
    <w:pPr>
      <w:ind w:left="2160"/>
    </w:pPr>
  </w:style>
  <w:style w:type="paragraph" w:styleId="Continuarlista5">
    <w:name w:val="List Continue 5"/>
    <w:basedOn w:val="Continuarlista"/>
    <w:semiHidden/>
    <w:rsid w:val="00757168"/>
    <w:pPr>
      <w:ind w:left="2520"/>
    </w:pPr>
  </w:style>
  <w:style w:type="paragraph" w:customStyle="1" w:styleId="CompanyName">
    <w:name w:val="Company Name"/>
    <w:basedOn w:val="DocumentLabel"/>
    <w:next w:val="author"/>
    <w:rsid w:val="00757168"/>
    <w:pPr>
      <w:spacing w:before="0"/>
      <w:ind w:left="0"/>
    </w:pPr>
    <w:rPr>
      <w:b/>
      <w:sz w:val="56"/>
    </w:rPr>
  </w:style>
  <w:style w:type="paragraph" w:customStyle="1" w:styleId="author">
    <w:name w:val="author"/>
    <w:basedOn w:val="Subttulo"/>
    <w:next w:val="institute"/>
    <w:rsid w:val="00757168"/>
    <w:pPr>
      <w:spacing w:after="0" w:line="0" w:lineRule="atLeast"/>
      <w:ind w:left="0"/>
    </w:pPr>
    <w:rPr>
      <w:i w:val="0"/>
      <w:sz w:val="28"/>
    </w:rPr>
  </w:style>
  <w:style w:type="paragraph" w:customStyle="1" w:styleId="institute">
    <w:name w:val="institute"/>
    <w:basedOn w:val="author"/>
    <w:next w:val="author"/>
    <w:rsid w:val="00757168"/>
    <w:pPr>
      <w:ind w:left="720" w:right="1181"/>
      <w:jc w:val="left"/>
    </w:pPr>
    <w:rPr>
      <w:i/>
    </w:rPr>
  </w:style>
  <w:style w:type="paragraph" w:styleId="Textoconsangra">
    <w:name w:val="table of authorities"/>
    <w:basedOn w:val="Normal"/>
    <w:semiHidden/>
    <w:rsid w:val="00757168"/>
    <w:pPr>
      <w:tabs>
        <w:tab w:val="right" w:leader="dot" w:pos="7560"/>
      </w:tabs>
      <w:ind w:left="1080" w:hanging="360"/>
    </w:pPr>
  </w:style>
  <w:style w:type="paragraph" w:styleId="Encabezadodelista">
    <w:name w:val="toa heading"/>
    <w:basedOn w:val="Normal"/>
    <w:next w:val="Textoconsangra"/>
    <w:semiHidden/>
    <w:rsid w:val="00757168"/>
    <w:pPr>
      <w:keepNext/>
      <w:spacing w:before="240" w:after="120" w:line="360" w:lineRule="exact"/>
    </w:pPr>
    <w:rPr>
      <w:rFonts w:ascii="Arial" w:hAnsi="Arial"/>
      <w:b/>
      <w:kern w:val="28"/>
      <w:sz w:val="28"/>
    </w:rPr>
  </w:style>
  <w:style w:type="paragraph" w:customStyle="1" w:styleId="documenttype">
    <w:name w:val="document type"/>
    <w:basedOn w:val="Normal"/>
    <w:rsid w:val="00757168"/>
    <w:pPr>
      <w:ind w:left="0"/>
    </w:pPr>
    <w:rPr>
      <w:rFonts w:ascii="Courier New" w:hAnsi="Courier New"/>
      <w:i/>
    </w:rPr>
  </w:style>
  <w:style w:type="paragraph" w:customStyle="1" w:styleId="CellText">
    <w:name w:val="Cell Text"/>
    <w:basedOn w:val="Textoindependiente"/>
    <w:rsid w:val="00757168"/>
    <w:pPr>
      <w:spacing w:after="0"/>
      <w:ind w:left="0"/>
    </w:pPr>
    <w:rPr>
      <w:rFonts w:ascii="Arial" w:hAnsi="Arial"/>
    </w:rPr>
  </w:style>
  <w:style w:type="paragraph" w:customStyle="1" w:styleId="TableTitle">
    <w:name w:val="Table Title"/>
    <w:basedOn w:val="Textoindependiente"/>
    <w:rsid w:val="00757168"/>
    <w:pPr>
      <w:ind w:left="-108"/>
      <w:jc w:val="center"/>
    </w:pPr>
    <w:rPr>
      <w:sz w:val="24"/>
    </w:rPr>
  </w:style>
  <w:style w:type="paragraph" w:styleId="TDC6">
    <w:name w:val="toc 6"/>
    <w:basedOn w:val="Normal"/>
    <w:next w:val="Normal"/>
    <w:autoRedefine/>
    <w:semiHidden/>
    <w:rsid w:val="00757168"/>
    <w:pPr>
      <w:ind w:left="1000"/>
    </w:pPr>
  </w:style>
  <w:style w:type="paragraph" w:styleId="TDC7">
    <w:name w:val="toc 7"/>
    <w:basedOn w:val="Normal"/>
    <w:next w:val="Normal"/>
    <w:autoRedefine/>
    <w:semiHidden/>
    <w:rsid w:val="00757168"/>
    <w:pPr>
      <w:ind w:left="1200"/>
    </w:pPr>
  </w:style>
  <w:style w:type="paragraph" w:styleId="TDC8">
    <w:name w:val="toc 8"/>
    <w:basedOn w:val="Normal"/>
    <w:next w:val="Normal"/>
    <w:autoRedefine/>
    <w:semiHidden/>
    <w:rsid w:val="00757168"/>
    <w:pPr>
      <w:ind w:left="1400"/>
    </w:pPr>
  </w:style>
  <w:style w:type="paragraph" w:styleId="TDC9">
    <w:name w:val="toc 9"/>
    <w:basedOn w:val="Normal"/>
    <w:next w:val="Normal"/>
    <w:autoRedefine/>
    <w:semiHidden/>
    <w:rsid w:val="00757168"/>
    <w:pPr>
      <w:ind w:left="1600"/>
    </w:pPr>
  </w:style>
  <w:style w:type="paragraph" w:customStyle="1" w:styleId="appendix">
    <w:name w:val="appendix"/>
    <w:basedOn w:val="Ttulo1"/>
    <w:next w:val="Textoindependiente"/>
    <w:rsid w:val="00757168"/>
    <w:pPr>
      <w:numPr>
        <w:numId w:val="2"/>
      </w:numPr>
    </w:pPr>
  </w:style>
  <w:style w:type="paragraph" w:customStyle="1" w:styleId="reference">
    <w:name w:val="reference"/>
    <w:basedOn w:val="Listaconnmeros"/>
    <w:rsid w:val="00757168"/>
    <w:pPr>
      <w:numPr>
        <w:numId w:val="3"/>
      </w:numPr>
      <w:ind w:left="1080"/>
    </w:pPr>
  </w:style>
  <w:style w:type="paragraph" w:styleId="Saludo">
    <w:name w:val="Salutation"/>
    <w:basedOn w:val="Normal"/>
    <w:next w:val="Normal"/>
    <w:semiHidden/>
    <w:rsid w:val="00757168"/>
  </w:style>
  <w:style w:type="paragraph" w:customStyle="1" w:styleId="SourceCode">
    <w:name w:val="Source Code"/>
    <w:basedOn w:val="Normal"/>
    <w:rsid w:val="00757168"/>
    <w:rPr>
      <w:rFonts w:ascii="Helvetica" w:hAnsi="Helvetica"/>
      <w:noProof/>
      <w:sz w:val="22"/>
    </w:rPr>
  </w:style>
  <w:style w:type="paragraph" w:styleId="Textoindependiente2">
    <w:name w:val="Body Text 2"/>
    <w:basedOn w:val="Normal"/>
    <w:semiHidden/>
    <w:rsid w:val="00757168"/>
    <w:pPr>
      <w:spacing w:after="120" w:line="480" w:lineRule="auto"/>
    </w:pPr>
  </w:style>
  <w:style w:type="paragraph" w:styleId="Textoindependiente3">
    <w:name w:val="Body Text 3"/>
    <w:basedOn w:val="Normal"/>
    <w:semiHidden/>
    <w:rsid w:val="00757168"/>
    <w:pPr>
      <w:spacing w:after="120"/>
    </w:pPr>
    <w:rPr>
      <w:sz w:val="16"/>
    </w:rPr>
  </w:style>
  <w:style w:type="paragraph" w:customStyle="1" w:styleId="glossary">
    <w:name w:val="glossary"/>
    <w:basedOn w:val="Sangradetextonormal"/>
    <w:rsid w:val="00757168"/>
    <w:pPr>
      <w:tabs>
        <w:tab w:val="left" w:pos="2880"/>
      </w:tabs>
      <w:spacing w:after="120"/>
      <w:ind w:left="2880" w:hanging="1440"/>
    </w:pPr>
    <w:rPr>
      <w:rFonts w:ascii="Courier New" w:hAnsi="Courier New"/>
      <w:b/>
    </w:rPr>
  </w:style>
  <w:style w:type="character" w:styleId="Hipervnculo">
    <w:name w:val="Hyperlink"/>
    <w:basedOn w:val="Fuentedeprrafopredeter"/>
    <w:uiPriority w:val="99"/>
    <w:unhideWhenUsed/>
    <w:rsid w:val="00F0638A"/>
    <w:rPr>
      <w:color w:val="0000FF" w:themeColor="hyperlink"/>
      <w:u w:val="single"/>
    </w:rPr>
  </w:style>
  <w:style w:type="paragraph" w:styleId="Prrafodelista">
    <w:name w:val="List Paragraph"/>
    <w:basedOn w:val="Normal"/>
    <w:uiPriority w:val="34"/>
    <w:qFormat/>
    <w:rsid w:val="00F12599"/>
    <w:pPr>
      <w:contextualSpacing/>
    </w:pPr>
  </w:style>
  <w:style w:type="paragraph" w:styleId="Textodeglobo">
    <w:name w:val="Balloon Text"/>
    <w:basedOn w:val="Normal"/>
    <w:link w:val="TextodegloboCar"/>
    <w:uiPriority w:val="99"/>
    <w:semiHidden/>
    <w:unhideWhenUsed/>
    <w:rsid w:val="00FA5C2C"/>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C2C"/>
    <w:rPr>
      <w:rFonts w:ascii="Tahoma" w:hAnsi="Tahoma" w:cs="Tahoma"/>
      <w:sz w:val="16"/>
      <w:szCs w:val="16"/>
    </w:rPr>
  </w:style>
  <w:style w:type="paragraph" w:styleId="Tabladeilustraciones">
    <w:name w:val="table of figures"/>
    <w:basedOn w:val="Normal"/>
    <w:next w:val="Normal"/>
    <w:uiPriority w:val="99"/>
    <w:unhideWhenUsed/>
    <w:rsid w:val="00932B72"/>
    <w:pPr>
      <w:ind w:left="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g.inf.utfsm.cl/twiki4/pub/ACS/AlmaTheses/thesis-ntroncos09.pdf" TargetMode="Externa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gicdraw.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mg.org/technology/documents/modeling_spec_catalog.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openarchitectureware.org/pub/documentation/4.3.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clipse.org/modeling/emf/docs/"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almado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9B6AB-8A10-46B1-A698-B17296B3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almadoc</Template>
  <TotalTime>391</TotalTime>
  <Pages>1</Pages>
  <Words>2248</Words>
  <Characters>12815</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Alma Document Template</vt:lpstr>
      <vt:lpstr>Alma Document Template</vt:lpstr>
    </vt:vector>
  </TitlesOfParts>
  <Company>UK Astronomy Technology Centre</Company>
  <LinksUpToDate>false</LinksUpToDate>
  <CharactersWithSpaces>15033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 Document Template</dc:title>
  <dc:subject/>
  <dc:creator>Alexis Tejeda</dc:creator>
  <cp:keywords/>
  <cp:lastModifiedBy>Alexis Tejeda</cp:lastModifiedBy>
  <cp:revision>51</cp:revision>
  <cp:lastPrinted>2010-10-20T01:17:00Z</cp:lastPrinted>
  <dcterms:created xsi:type="dcterms:W3CDTF">2010-10-19T19:11:00Z</dcterms:created>
  <dcterms:modified xsi:type="dcterms:W3CDTF">2010-10-20T01:48:00Z</dcterms:modified>
  <cp:category>Software Standard</cp:category>
</cp:coreProperties>
</file>